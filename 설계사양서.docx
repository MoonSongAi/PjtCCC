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F483" w14:textId="047F5402" w:rsidR="005C6D45" w:rsidRPr="00146F78" w:rsidRDefault="00DA1AD9">
      <w:pPr>
        <w:pStyle w:val="a7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  <w:lang w:val="ko-KR" w:bidi="ko-KR"/>
        </w:rPr>
        <w:t>프로젝트 개요</w:t>
      </w:r>
    </w:p>
    <w:p w14:paraId="59F22858" w14:textId="4381115C" w:rsidR="005C6D45" w:rsidRPr="00146F78" w:rsidRDefault="00077C41">
      <w:pPr>
        <w:pStyle w:val="a8"/>
        <w:rPr>
          <w:noProof/>
        </w:rPr>
      </w:pPr>
      <w:bookmarkStart w:id="0" w:name="_Hlk487785372"/>
      <w:bookmarkEnd w:id="0"/>
      <w:r>
        <w:rPr>
          <w:rFonts w:hint="eastAsia"/>
          <w:noProof/>
          <w:lang w:val="ko-KR" w:bidi="ko-KR"/>
        </w:rPr>
        <w:t>표시 디자인 이미지분석</w:t>
      </w:r>
      <w:r>
        <w:rPr>
          <w:noProof/>
          <w:lang w:val="ko-KR" w:bidi="ko-KR"/>
        </w:rPr>
        <w:t>……………</w:t>
      </w:r>
      <w:r>
        <w:rPr>
          <w:rFonts w:hint="eastAsia"/>
          <w:noProof/>
          <w:lang w:val="ko-KR" w:bidi="ko-KR"/>
        </w:rPr>
        <w:t>..</w:t>
      </w:r>
    </w:p>
    <w:p w14:paraId="3A02A13E" w14:textId="412E24D2" w:rsidR="00617D63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 xml:space="preserve">프로젝트 </w:t>
      </w:r>
      <w:r w:rsidR="00205D9D">
        <w:rPr>
          <w:rFonts w:hint="eastAsia"/>
          <w:noProof/>
          <w:lang w:val="ko-KR" w:bidi="ko-KR"/>
        </w:rPr>
        <w:t>이름은 ClearCut Check (triple C)라한다</w:t>
      </w:r>
      <w:r w:rsidR="00AC1EE7" w:rsidRPr="00146F78">
        <w:rPr>
          <w:rFonts w:hint="eastAsia"/>
          <w:noProof/>
          <w:lang w:val="ko-KR" w:bidi="ko-KR"/>
        </w:rPr>
        <w:t>.</w:t>
      </w:r>
    </w:p>
    <w:p w14:paraId="11F0A93C" w14:textId="72368BDF" w:rsidR="005C6D45" w:rsidRPr="00146F78" w:rsidRDefault="00205D9D" w:rsidP="00263938">
      <w:pPr>
        <w:pStyle w:val="affffd"/>
        <w:rPr>
          <w:i w:val="0"/>
          <w:noProof/>
        </w:rPr>
      </w:pPr>
      <w:r>
        <w:rPr>
          <w:rFonts w:hint="eastAsia"/>
          <w:i w:val="0"/>
          <w:noProof/>
          <w:lang w:val="ko-KR" w:bidi="ko-KR"/>
        </w:rPr>
        <w:t xml:space="preserve">약어로는 </w:t>
      </w:r>
      <w:r>
        <w:rPr>
          <w:i w:val="0"/>
          <w:noProof/>
          <w:lang w:val="ko-KR" w:bidi="ko-KR"/>
        </w:rPr>
        <w:t>“</w:t>
      </w:r>
      <w:r>
        <w:rPr>
          <w:rFonts w:hint="eastAsia"/>
          <w:i w:val="0"/>
          <w:noProof/>
        </w:rPr>
        <w:t>CCC</w:t>
      </w:r>
      <w:r>
        <w:rPr>
          <w:i w:val="0"/>
          <w:noProof/>
        </w:rPr>
        <w:t>”</w:t>
      </w:r>
      <w:r>
        <w:rPr>
          <w:rFonts w:hint="eastAsia"/>
          <w:i w:val="0"/>
          <w:noProof/>
        </w:rPr>
        <w:t xml:space="preserve"> 라 하고 가상 환경명 등으로 사용한다</w:t>
      </w:r>
    </w:p>
    <w:p w14:paraId="589910E0" w14:textId="11FEFC7E" w:rsidR="005C6D45" w:rsidRPr="00146F78" w:rsidRDefault="00DA1AD9" w:rsidP="00DA1AD9">
      <w:pPr>
        <w:pStyle w:val="1"/>
        <w:rPr>
          <w:noProof/>
        </w:rPr>
      </w:pPr>
      <w:r>
        <w:rPr>
          <w:rFonts w:hint="eastAsia"/>
          <w:noProof/>
          <w:lang w:val="ko-KR" w:bidi="ko-KR"/>
        </w:rPr>
        <w:t>1</w:t>
      </w:r>
      <w:r>
        <w:rPr>
          <w:noProof/>
          <w:lang w:val="ko-KR" w:bidi="ko-KR"/>
        </w:rPr>
        <w:t>.</w:t>
      </w:r>
      <w:r>
        <w:rPr>
          <w:rFonts w:hint="eastAsia"/>
          <w:noProof/>
          <w:lang w:val="ko-KR" w:bidi="ko-KR"/>
        </w:rPr>
        <w:t>프로젝트 폴더 구조</w:t>
      </w:r>
    </w:p>
    <w:p w14:paraId="0329566B" w14:textId="7425F862" w:rsidR="005C6D45" w:rsidRPr="00146F78" w:rsidRDefault="00077C41">
      <w:pPr>
        <w:rPr>
          <w:noProof/>
        </w:rPr>
      </w:pPr>
      <w:r>
        <w:rPr>
          <w:rFonts w:hint="eastAsia"/>
          <w:noProof/>
          <w:lang w:val="ko-KR" w:bidi="ko-KR"/>
        </w:rPr>
        <w:t>최종</w:t>
      </w:r>
      <w:r w:rsidR="00DA1AD9">
        <w:rPr>
          <w:rFonts w:hint="eastAsia"/>
          <w:noProof/>
          <w:lang w:val="ko-KR" w:bidi="ko-KR"/>
        </w:rPr>
        <w:t xml:space="preserve"> 프로젝트 </w:t>
      </w:r>
      <w:r w:rsidR="00DA1AD9">
        <w:rPr>
          <w:noProof/>
          <w:lang w:val="ko-KR" w:bidi="ko-KR"/>
        </w:rPr>
        <w:t>1</w:t>
      </w:r>
      <w:r w:rsidR="00DA1AD9">
        <w:rPr>
          <w:rFonts w:hint="eastAsia"/>
          <w:noProof/>
          <w:lang w:val="ko-KR" w:bidi="ko-KR"/>
        </w:rPr>
        <w:t>조 조원의 프로젝트 폴더는 다음과 같습니다.</w:t>
      </w:r>
    </w:p>
    <w:p w14:paraId="63E4EFB5" w14:textId="3A2B2A31" w:rsidR="005C6D45" w:rsidRDefault="00DA1AD9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>C</w:t>
      </w:r>
      <w:r>
        <w:rPr>
          <w:noProof/>
          <w:lang w:val="ko-KR" w:bidi="ko-KR"/>
        </w:rPr>
        <w:t>:/P</w:t>
      </w:r>
      <w:r w:rsidR="00077C41">
        <w:rPr>
          <w:rFonts w:hint="eastAsia"/>
          <w:noProof/>
          <w:lang w:val="ko-KR" w:bidi="ko-KR"/>
        </w:rPr>
        <w:t>jtCCC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 xml:space="preserve">가 </w:t>
      </w:r>
      <w:r>
        <w:rPr>
          <w:noProof/>
          <w:lang w:val="ko-KR" w:bidi="ko-KR"/>
        </w:rPr>
        <w:t xml:space="preserve">Root </w:t>
      </w:r>
      <w:r>
        <w:rPr>
          <w:rFonts w:hint="eastAsia"/>
          <w:noProof/>
          <w:lang w:val="ko-KR" w:bidi="ko-KR"/>
        </w:rPr>
        <w:t>가 됩니다</w:t>
      </w:r>
    </w:p>
    <w:p w14:paraId="0B2443F0" w14:textId="30D9A313" w:rsidR="00DA1AD9" w:rsidRDefault="00077C41">
      <w:pPr>
        <w:rPr>
          <w:noProof/>
        </w:rPr>
      </w:pPr>
      <w:r>
        <w:rPr>
          <w:rFonts w:hint="eastAsia"/>
          <w:noProof/>
        </w:rPr>
        <w:t>/Docs</w:t>
      </w:r>
    </w:p>
    <w:p w14:paraId="69E2AB4C" w14:textId="5A34C10D" w:rsidR="00077C41" w:rsidRDefault="00077C41">
      <w:pPr>
        <w:rPr>
          <w:noProof/>
        </w:rPr>
      </w:pPr>
      <w:r>
        <w:rPr>
          <w:rFonts w:hint="eastAsia"/>
          <w:noProof/>
        </w:rPr>
        <w:t>/Envs</w:t>
      </w:r>
    </w:p>
    <w:p w14:paraId="682B9A0A" w14:textId="2CE4FD3D" w:rsidR="00077C41" w:rsidRDefault="00077C41">
      <w:pPr>
        <w:rPr>
          <w:noProof/>
        </w:rPr>
      </w:pPr>
      <w:r>
        <w:rPr>
          <w:rFonts w:hint="eastAsia"/>
          <w:noProof/>
        </w:rPr>
        <w:t>/Src</w:t>
      </w:r>
    </w:p>
    <w:p w14:paraId="7514754D" w14:textId="13869471" w:rsidR="00077C41" w:rsidRDefault="00077C41">
      <w:pPr>
        <w:rPr>
          <w:noProof/>
        </w:rPr>
      </w:pPr>
      <w:r>
        <w:rPr>
          <w:rFonts w:hint="eastAsia"/>
          <w:noProof/>
        </w:rPr>
        <w:t>/Test</w:t>
      </w:r>
    </w:p>
    <w:p w14:paraId="77D08FD9" w14:textId="4F72C2DB" w:rsidR="00077C41" w:rsidRPr="00146F78" w:rsidRDefault="00077C41">
      <w:pPr>
        <w:rPr>
          <w:noProof/>
        </w:rPr>
      </w:pPr>
      <w:r>
        <w:rPr>
          <w:rFonts w:hint="eastAsia"/>
          <w:noProof/>
        </w:rPr>
        <w:t>/Work/DhYoon</w:t>
      </w:r>
    </w:p>
    <w:p w14:paraId="5FB4A2D7" w14:textId="707D5989" w:rsidR="005C6D45" w:rsidRDefault="00F92642" w:rsidP="004F79C4">
      <w:pPr>
        <w:pStyle w:val="1"/>
        <w:rPr>
          <w:noProof/>
          <w:lang w:bidi="ko-KR"/>
        </w:rPr>
      </w:pPr>
      <w:r w:rsidRPr="005A4D2B">
        <w:rPr>
          <w:rFonts w:hint="eastAsia"/>
          <w:noProof/>
          <w:lang w:bidi="ko-KR"/>
        </w:rPr>
        <w:t>2</w:t>
      </w:r>
      <w:r w:rsidRPr="005A4D2B">
        <w:rPr>
          <w:noProof/>
          <w:lang w:bidi="ko-KR"/>
        </w:rPr>
        <w:t xml:space="preserve">. </w:t>
      </w:r>
      <w:r w:rsidRPr="005A4D2B">
        <w:rPr>
          <w:rFonts w:hint="eastAsia"/>
          <w:noProof/>
          <w:lang w:bidi="ko-KR"/>
        </w:rPr>
        <w:t>G</w:t>
      </w:r>
      <w:r w:rsidRPr="005A4D2B">
        <w:rPr>
          <w:noProof/>
          <w:lang w:bidi="ko-KR"/>
        </w:rPr>
        <w:t xml:space="preserve">it hub </w:t>
      </w:r>
    </w:p>
    <w:p w14:paraId="2476188D" w14:textId="77777777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Windows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파일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탐색기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열기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먼저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Windows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보통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표시줄에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아이콘을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키보드에서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Windows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>키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 + E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눌러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실행할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61989490" w14:textId="7D64D8DB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'C:\'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폴더로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이동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드라이브로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이동한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3588531F" w14:textId="59467AE5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'Open Git Bash here'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실행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마우스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오른쪽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버튼을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이때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나타나는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컨텍스트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메뉴에서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'Open Git Bash here' (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또는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유사한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명칭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)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찾아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옵션이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보이지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않는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경우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,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제대로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설치되었는지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확인해야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49E99AF0" w14:textId="21E08EBF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Git Bash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사용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'Open Git Bash here'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선택하면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설정합니다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21E9B864" w14:textId="77777777" w:rsidR="00A20636" w:rsidRPr="00A20636" w:rsidRDefault="00A20636" w:rsidP="00A206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color w:val="374151"/>
          <w:sz w:val="24"/>
          <w:szCs w:val="24"/>
        </w:rPr>
        <w:lastRenderedPageBreak/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과정을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통해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특정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직접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사용하여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다양한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예를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들어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새로운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초기화하거나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리포지토리와의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진행할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54511139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F0E8A32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38230E2" w14:textId="7F19D11C" w:rsidR="0062097F" w:rsidRDefault="00A20636" w:rsidP="004F79C4">
      <w:pPr>
        <w:pStyle w:val="1"/>
        <w:rPr>
          <w:noProof/>
          <w:sz w:val="28"/>
          <w:szCs w:val="28"/>
        </w:rPr>
      </w:pP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GitHub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저장소에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접근하여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최초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복제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(clone)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하는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과정은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Git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clone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명령어를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사용하여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수행됩니다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.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여기서는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"https://github.com/MoonSongAi/P</w:t>
      </w:r>
      <w:r w:rsidR="00077C41">
        <w:rPr>
          <w:rFonts w:ascii="Ubuntu Mono" w:eastAsia="굴림체" w:hAnsi="Ubuntu Mono" w:cs="굴림체" w:hint="eastAsia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jtCCC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.git"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라는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예로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들어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설명하겠습니다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.</w:t>
      </w:r>
    </w:p>
    <w:p w14:paraId="3B07D203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260" w:hanging="600"/>
        <w:rPr>
          <w:rFonts w:ascii="Segoe UI" w:eastAsia="굴림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Git Clone </w:t>
      </w:r>
      <w:r>
        <w:rPr>
          <w:rFonts w:ascii="Segoe UI" w:hAnsi="Segoe UI" w:cs="Segoe UI"/>
          <w:sz w:val="30"/>
          <w:szCs w:val="30"/>
        </w:rPr>
        <w:t>명령어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사용하기</w:t>
      </w:r>
    </w:p>
    <w:p w14:paraId="361084A6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Git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설치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 Git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올바르게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설정되었는지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확인하려면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터미널에서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실행합니다</w:t>
      </w:r>
      <w:r>
        <w:rPr>
          <w:rFonts w:ascii="Segoe UI" w:hAnsi="Segoe UI" w:cs="Segoe UI"/>
          <w:color w:val="374151"/>
        </w:rPr>
        <w:t>:</w:t>
      </w:r>
    </w:p>
    <w:p w14:paraId="2EBDD66C" w14:textId="13D67CDA" w:rsidR="00A20636" w:rsidRPr="00E40EA2" w:rsidRDefault="00E40EA2" w:rsidP="00E40EA2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git --version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sion </w:t>
      </w:r>
    </w:p>
    <w:p w14:paraId="43D7ACC6" w14:textId="77777777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버전을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보여줍니다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않다면</w:t>
      </w:r>
      <w:r>
        <w:rPr>
          <w:rFonts w:ascii="Segoe UI" w:hAnsi="Segoe UI" w:cs="Segoe UI"/>
          <w:color w:val="374151"/>
        </w:rPr>
        <w:t xml:space="preserve">, Git </w:t>
      </w:r>
      <w:r>
        <w:rPr>
          <w:rFonts w:ascii="Segoe UI" w:hAnsi="Segoe UI" w:cs="Segoe UI"/>
          <w:color w:val="374151"/>
        </w:rPr>
        <w:t>공식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웹사이트에서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40C02F8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터미널에서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Clone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명령어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실행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원하는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아래의</w:t>
      </w:r>
      <w:r>
        <w:rPr>
          <w:rFonts w:ascii="Segoe UI" w:hAnsi="Segoe UI" w:cs="Segoe UI"/>
          <w:color w:val="374151"/>
        </w:rPr>
        <w:t xml:space="preserve"> Git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:</w:t>
      </w:r>
    </w:p>
    <w:p w14:paraId="2FF1FFCD" w14:textId="48D6C659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git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clone</w:t>
      </w:r>
      <w:r w:rsidR="005A1C69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 -b master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https://github.com/MoonSongAi/P</w:t>
      </w:r>
      <w:r w:rsidR="00077C41">
        <w:rPr>
          <w:rFonts w:ascii="Ubuntu Mono" w:hAnsi="Ubuntu Mono" w:hint="eastAsia"/>
          <w:color w:val="FFFFFF"/>
          <w:sz w:val="21"/>
          <w:szCs w:val="21"/>
          <w:shd w:val="clear" w:color="auto" w:fill="000000"/>
        </w:rPr>
        <w:t>jtCCC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.git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>git</w:t>
      </w:r>
    </w:p>
    <w:p w14:paraId="71EF2FB0" w14:textId="2C9215A8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"https://github.com/MoonSongAi/ProjectWork1.git"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 w:rsidR="005A1C69">
        <w:rPr>
          <w:rFonts w:ascii="Segoe UI" w:hAnsi="Segoe UI" w:cs="Segoe UI"/>
          <w:color w:val="374151"/>
        </w:rPr>
        <w:t xml:space="preserve">master </w:t>
      </w:r>
      <w:r w:rsidR="005A1C69">
        <w:rPr>
          <w:rFonts w:ascii="Segoe UI" w:hAnsi="Segoe UI" w:cs="Segoe UI" w:hint="eastAsia"/>
          <w:color w:val="374151"/>
        </w:rPr>
        <w:t>브랜치</w:t>
      </w:r>
      <w:r w:rsidR="005A1C69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>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00057970" w14:textId="1B99672C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복제된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디렉토리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복제가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완료되면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생성된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</w:t>
      </w:r>
      <w:r w:rsidR="002B28F8">
        <w:rPr>
          <w:rStyle w:val="HTML2"/>
          <w:rFonts w:ascii="Ubuntu Mono" w:hAnsi="Ubuntu Mono" w:hint="eastAsia"/>
          <w:b/>
          <w:bCs/>
          <w:color w:val="374151"/>
          <w:sz w:val="21"/>
          <w:szCs w:val="21"/>
          <w:bdr w:val="single" w:sz="2" w:space="0" w:color="D9D9E3" w:frame="1"/>
        </w:rPr>
        <w:t>jtCCC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>:</w:t>
      </w:r>
    </w:p>
    <w:p w14:paraId="007B98E7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</w:p>
    <w:p w14:paraId="5EA72BEC" w14:textId="21D1C68D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</w:t>
      </w:r>
      <w:r w:rsidR="002B28F8">
        <w:rPr>
          <w:rFonts w:ascii="Ubuntu Mono" w:hAnsi="Ubuntu Mono" w:hint="eastAsia"/>
          <w:color w:val="FFFFFF"/>
          <w:sz w:val="21"/>
          <w:szCs w:val="21"/>
          <w:shd w:val="clear" w:color="auto" w:fill="000000"/>
        </w:rPr>
        <w:t>jtCCC</w:t>
      </w:r>
    </w:p>
    <w:p w14:paraId="797C6145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inherit" w:hAnsi="inherit" w:hint="eastAsia"/>
          <w:color w:val="E9950C"/>
          <w:bdr w:val="single" w:sz="2" w:space="0" w:color="D9D9E3" w:frame="1"/>
        </w:rPr>
      </w:pPr>
    </w:p>
    <w:p w14:paraId="2B1726D4" w14:textId="16F5A507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E9950C"/>
          <w:sz w:val="21"/>
          <w:szCs w:val="21"/>
          <w:shd w:val="clear" w:color="auto" w:fill="000000"/>
        </w:rPr>
        <w:t>ls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3239642A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추가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정보</w:t>
      </w:r>
    </w:p>
    <w:p w14:paraId="5EC46E3B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복제는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브랜치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커밋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과정입니다</w:t>
      </w:r>
      <w:r>
        <w:rPr>
          <w:rFonts w:ascii="Segoe UI" w:hAnsi="Segoe UI" w:cs="Segoe UI"/>
          <w:color w:val="374151"/>
        </w:rPr>
        <w:t>.</w:t>
      </w:r>
    </w:p>
    <w:p w14:paraId="30C5B882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수행하려면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인터넷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연결이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따라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달라질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2C441C5C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복제된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저장소에서는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가져오거나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올릴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C00B3B0" w14:textId="77777777" w:rsidR="00A20636" w:rsidRDefault="00A20636" w:rsidP="00A20636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63B96BD3" w14:textId="77777777" w:rsidR="0062097F" w:rsidRPr="00A20636" w:rsidRDefault="0062097F" w:rsidP="004F79C4">
      <w:pPr>
        <w:pStyle w:val="1"/>
        <w:rPr>
          <w:noProof/>
          <w:sz w:val="28"/>
          <w:szCs w:val="28"/>
        </w:rPr>
      </w:pPr>
    </w:p>
    <w:p w14:paraId="52456687" w14:textId="6CD80C19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eastAsia="굴림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GitHub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"https://github.com/MoonSongAi/</w:t>
      </w:r>
      <w:r w:rsidR="002B28F8">
        <w:rPr>
          <w:rFonts w:ascii="Segoe UI" w:hAnsi="Segoe UI" w:cs="Segoe UI" w:hint="eastAsia"/>
          <w:color w:val="374151"/>
        </w:rPr>
        <w:t>PjtCCC</w:t>
      </w:r>
      <w:r>
        <w:rPr>
          <w:rFonts w:ascii="Segoe UI" w:hAnsi="Segoe UI" w:cs="Segoe UI"/>
          <w:color w:val="374151"/>
        </w:rPr>
        <w:t>.git"</w:t>
      </w:r>
      <w:r>
        <w:rPr>
          <w:rFonts w:ascii="Segoe UI" w:hAnsi="Segoe UI" w:cs="Segoe UI"/>
          <w:color w:val="374151"/>
        </w:rPr>
        <w:t>에</w:t>
      </w:r>
      <w:r>
        <w:rPr>
          <w:rFonts w:ascii="Segoe UI" w:hAnsi="Segoe UI" w:cs="Segoe UI"/>
          <w:color w:val="374151"/>
        </w:rPr>
        <w:t xml:space="preserve"> Personal Access Token (PAT)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절차는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같습니다</w:t>
      </w:r>
      <w:r>
        <w:rPr>
          <w:rFonts w:ascii="Segoe UI" w:hAnsi="Segoe UI" w:cs="Segoe UI"/>
          <w:color w:val="374151"/>
        </w:rPr>
        <w:t>:</w:t>
      </w:r>
    </w:p>
    <w:p w14:paraId="4B7B27E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</w:t>
      </w:r>
      <w:r>
        <w:rPr>
          <w:rFonts w:ascii="Segoe UI" w:hAnsi="Segoe UI" w:cs="Segoe UI"/>
          <w:sz w:val="30"/>
          <w:szCs w:val="30"/>
        </w:rPr>
        <w:t>로컬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저장소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설정</w:t>
      </w:r>
    </w:p>
    <w:p w14:paraId="4EB6A11C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해당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클론해야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클론한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건너뛸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4F80FE" w14:textId="77777777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bashCopy code</w:t>
      </w:r>
    </w:p>
    <w:p w14:paraId="3814779A" w14:textId="72CFA9C3" w:rsidR="00B248BB" w:rsidRPr="004E31B1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git </w:t>
      </w: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clone</w:t>
      </w:r>
      <w:r w:rsidRP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  <w:r w:rsidR="005A1C69" w:rsidRP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–</w:t>
      </w:r>
      <w:r w:rsid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b </w:t>
      </w:r>
      <w:r w:rsid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master </w:t>
      </w:r>
      <w:r w:rsidR="004E31B1" w:rsidRP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https://github.com/MoonSongAi/P</w:t>
      </w:r>
      <w:r w:rsidR="002B28F8">
        <w:rPr>
          <w:rStyle w:val="HTML2"/>
          <w:rFonts w:ascii="inherit" w:hAnsi="inherit" w:hint="eastAsia"/>
          <w:color w:val="1F4E79" w:themeColor="accent1" w:themeShade="80"/>
          <w:bdr w:val="single" w:sz="2" w:space="1" w:color="D9D9E3" w:frame="1"/>
        </w:rPr>
        <w:t>jtCCC</w:t>
      </w:r>
      <w:r w:rsidR="004E31B1" w:rsidRP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.git</w:t>
      </w:r>
      <w:r w:rsidRP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043D14EF" w14:textId="36040759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</w:t>
      </w:r>
      <w:r w:rsidR="002B28F8">
        <w:rPr>
          <w:rStyle w:val="HTML2"/>
          <w:rFonts w:ascii="Ubuntu Mono" w:hAnsi="Ubuntu Mono" w:hint="eastAsia"/>
          <w:b/>
          <w:bCs/>
          <w:color w:val="374151"/>
          <w:sz w:val="21"/>
          <w:szCs w:val="21"/>
          <w:bdr w:val="single" w:sz="2" w:space="0" w:color="D9D9E3" w:frame="1"/>
        </w:rPr>
        <w:t>jtCCC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3658BAF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2.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작업</w:t>
      </w:r>
    </w:p>
    <w:p w14:paraId="05095AAB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또는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삭제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52E809CB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커밋</w:t>
      </w:r>
    </w:p>
    <w:p w14:paraId="2ACC8903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4700C432" w14:textId="77777777" w:rsidR="00292A55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2"/>
          <w:rFonts w:ascii="inherit" w:hAnsi="inherit" w:hint="eastAsia"/>
          <w:color w:val="1F4E79" w:themeColor="accent1" w:themeShade="80"/>
          <w:bdr w:val="single" w:sz="2" w:space="1" w:color="D9D9E3" w:frame="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add . </w:t>
      </w:r>
    </w:p>
    <w:p w14:paraId="3AE16AF2" w14:textId="3A32B970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374151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commit -m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변경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사항에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대한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설명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74D08C45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add .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commit -m "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변경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사항에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대한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설명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메시지와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7FA22268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GitHub</w:t>
      </w:r>
      <w:r>
        <w:rPr>
          <w:rFonts w:ascii="Segoe UI" w:hAnsi="Segoe UI" w:cs="Segoe UI"/>
          <w:sz w:val="30"/>
          <w:szCs w:val="30"/>
        </w:rPr>
        <w:t>에</w:t>
      </w:r>
      <w:r>
        <w:rPr>
          <w:rFonts w:ascii="Segoe UI" w:hAnsi="Segoe UI" w:cs="Segoe UI"/>
          <w:sz w:val="30"/>
          <w:szCs w:val="30"/>
        </w:rPr>
        <w:t xml:space="preserve"> Push</w:t>
      </w:r>
    </w:p>
    <w:p w14:paraId="79A66D77" w14:textId="56EEF6CF" w:rsidR="00B248BB" w:rsidRP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00C259FB" w14:textId="2C24A619" w:rsidR="00B248BB" w:rsidRP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push origin </w:t>
      </w:r>
      <w:r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master</w:t>
      </w: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3B02AD74" w14:textId="6B2426FF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</w:t>
      </w:r>
      <w:r w:rsidR="008A5E11"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aster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브랜치에서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master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브랜치로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70C5089D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5. PAT </w:t>
      </w:r>
      <w:r>
        <w:rPr>
          <w:rFonts w:ascii="Segoe UI" w:hAnsi="Segoe UI" w:cs="Segoe UI"/>
          <w:sz w:val="30"/>
          <w:szCs w:val="30"/>
        </w:rPr>
        <w:t>인증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</w:t>
      </w:r>
    </w:p>
    <w:p w14:paraId="51E873A8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최초로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시도할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요청을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받게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됩니다</w:t>
      </w:r>
      <w:r>
        <w:rPr>
          <w:rFonts w:ascii="Segoe UI" w:hAnsi="Segoe UI" w:cs="Segoe UI"/>
          <w:color w:val="374151"/>
        </w:rPr>
        <w:t>.</w:t>
      </w:r>
    </w:p>
    <w:p w14:paraId="5DA9E15A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이름은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계정의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Personal Access Token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입력합니다</w:t>
      </w:r>
      <w:r>
        <w:rPr>
          <w:rFonts w:ascii="Segoe UI" w:hAnsi="Segoe UI" w:cs="Segoe UI"/>
          <w:color w:val="374151"/>
        </w:rPr>
        <w:t>.</w:t>
      </w:r>
    </w:p>
    <w:p w14:paraId="5937140F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주의사항</w:t>
      </w:r>
    </w:p>
    <w:p w14:paraId="31095F8A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URL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HTTPS </w:t>
      </w:r>
      <w:r>
        <w:rPr>
          <w:rFonts w:ascii="Segoe UI" w:hAnsi="Segoe UI" w:cs="Segoe UI"/>
          <w:color w:val="374151"/>
        </w:rPr>
        <w:t>형식이어야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A2EDAD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민감한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정보이므로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공유하지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마세요</w:t>
      </w:r>
      <w:r>
        <w:rPr>
          <w:rFonts w:ascii="Segoe UI" w:hAnsi="Segoe UI" w:cs="Segoe UI"/>
          <w:color w:val="374151"/>
        </w:rPr>
        <w:t>.</w:t>
      </w:r>
    </w:p>
    <w:p w14:paraId="3884D6B2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일반적으로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캐시하므로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번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없습니다</w:t>
      </w:r>
      <w:r>
        <w:rPr>
          <w:rFonts w:ascii="Segoe UI" w:hAnsi="Segoe UI" w:cs="Segoe UI"/>
          <w:color w:val="374151"/>
        </w:rPr>
        <w:t>.</w:t>
      </w:r>
    </w:p>
    <w:p w14:paraId="5B2D4421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로컬에서의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1A6905EA" w14:textId="77777777" w:rsidR="0062097F" w:rsidRPr="00B248BB" w:rsidRDefault="0062097F" w:rsidP="004F79C4">
      <w:pPr>
        <w:pStyle w:val="1"/>
        <w:rPr>
          <w:noProof/>
          <w:sz w:val="28"/>
          <w:szCs w:val="28"/>
        </w:rPr>
      </w:pPr>
    </w:p>
    <w:p w14:paraId="1819B8FC" w14:textId="77777777" w:rsidR="000A780B" w:rsidRDefault="000A780B" w:rsidP="004F79C4">
      <w:pPr>
        <w:pStyle w:val="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PAT </w:t>
      </w:r>
      <w:r>
        <w:rPr>
          <w:rFonts w:hint="eastAsia"/>
          <w:noProof/>
          <w:sz w:val="28"/>
          <w:szCs w:val="28"/>
        </w:rPr>
        <w:t xml:space="preserve">인증키는 </w:t>
      </w:r>
    </w:p>
    <w:p w14:paraId="2D01F4BD" w14:textId="3891FB01" w:rsidR="000A780B" w:rsidRDefault="000A780B" w:rsidP="000A780B">
      <w:pPr>
        <w:pStyle w:val="21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M</w:t>
      </w:r>
      <w:r>
        <w:rPr>
          <w:noProof/>
          <w:sz w:val="28"/>
          <w:szCs w:val="28"/>
        </w:rPr>
        <w:t>oonSongAi@gmail.com</w:t>
      </w:r>
    </w:p>
    <w:p w14:paraId="382C6CE8" w14:textId="77777777" w:rsidR="00B11E2A" w:rsidRDefault="00B11E2A" w:rsidP="00B11E2A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noProof/>
          <w:color w:val="1F4E79" w:themeColor="accent1" w:themeShade="80"/>
          <w:sz w:val="28"/>
          <w:szCs w:val="28"/>
        </w:rPr>
      </w:pPr>
      <w:r w:rsidRPr="00B11E2A">
        <w:rPr>
          <w:noProof/>
          <w:color w:val="1F4E79" w:themeColor="accent1" w:themeShade="80"/>
          <w:sz w:val="28"/>
          <w:szCs w:val="28"/>
        </w:rPr>
        <w:t>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</w:t>
      </w:r>
    </w:p>
    <w:p w14:paraId="1547537C" w14:textId="7564D42B" w:rsidR="00292A55" w:rsidRDefault="00292A55" w:rsidP="00B11E2A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굴림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예시</w:t>
      </w:r>
      <w:r>
        <w:rPr>
          <w:rFonts w:ascii="Segoe UI" w:hAnsi="Segoe UI" w:cs="Segoe UI"/>
          <w:sz w:val="30"/>
          <w:szCs w:val="30"/>
        </w:rPr>
        <w:t>: Git Push</w:t>
      </w:r>
      <w:r>
        <w:rPr>
          <w:rFonts w:ascii="Segoe UI" w:hAnsi="Segoe UI" w:cs="Segoe UI"/>
          <w:sz w:val="30"/>
          <w:szCs w:val="30"/>
        </w:rPr>
        <w:t>에서</w:t>
      </w:r>
      <w:r>
        <w:rPr>
          <w:rFonts w:ascii="Segoe UI" w:hAnsi="Segoe UI" w:cs="Segoe UI"/>
          <w:sz w:val="30"/>
          <w:szCs w:val="30"/>
        </w:rPr>
        <w:t xml:space="preserve"> PAT </w:t>
      </w:r>
      <w:r>
        <w:rPr>
          <w:rFonts w:ascii="Segoe UI" w:hAnsi="Segoe UI" w:cs="Segoe UI"/>
          <w:sz w:val="30"/>
          <w:szCs w:val="30"/>
        </w:rPr>
        <w:t>사용하기</w:t>
      </w:r>
    </w:p>
    <w:p w14:paraId="6C5A8403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터미널에서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Git Push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실행</w:t>
      </w:r>
    </w:p>
    <w:p w14:paraId="678765FB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열고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하려고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시도합니다</w:t>
      </w:r>
      <w:r>
        <w:rPr>
          <w:rFonts w:ascii="Segoe UI" w:hAnsi="Segoe UI" w:cs="Segoe UI"/>
          <w:color w:val="374151"/>
        </w:rPr>
        <w:t>:</w:t>
      </w:r>
    </w:p>
    <w:p w14:paraId="50602C38" w14:textId="7F8DA011" w:rsidR="00292A55" w:rsidRDefault="00292A55" w:rsidP="00292A55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 code</w:t>
      </w:r>
    </w:p>
    <w:p w14:paraId="148D389D" w14:textId="2BF2B344" w:rsidR="00292A55" w:rsidRPr="001F379F" w:rsidRDefault="00292A55" w:rsidP="00292A55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 w:rsidRP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push origin </w:t>
      </w:r>
      <w:r w:rsidR="00CB7490">
        <w:rPr>
          <w:rStyle w:val="HTML2"/>
          <w:rFonts w:ascii="inherit" w:hAnsi="inherit" w:hint="eastAsia"/>
          <w:color w:val="1F4E79" w:themeColor="accent1" w:themeShade="80"/>
          <w:bdr w:val="single" w:sz="2" w:space="1" w:color="D9D9E3" w:frame="1"/>
        </w:rPr>
        <w:t>main</w:t>
      </w:r>
      <w:r w:rsidRP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08C19177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GitHub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사용자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이름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입력</w:t>
      </w:r>
    </w:p>
    <w:p w14:paraId="04F63F14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터미널이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것입니다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여기서는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예시로</w:t>
      </w:r>
      <w:r>
        <w:rPr>
          <w:rFonts w:ascii="Segoe UI" w:hAnsi="Segoe UI" w:cs="Segoe UI"/>
          <w:color w:val="374151"/>
        </w:rPr>
        <w:t xml:space="preserve"> 'username'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가정합니다</w:t>
      </w:r>
      <w:r>
        <w:rPr>
          <w:rFonts w:ascii="Segoe UI" w:hAnsi="Segoe UI" w:cs="Segoe UI"/>
          <w:color w:val="374151"/>
        </w:rPr>
        <w:t>.</w:t>
      </w:r>
    </w:p>
    <w:p w14:paraId="75DE8242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터미널에</w:t>
      </w:r>
      <w:r>
        <w:rPr>
          <w:rFonts w:ascii="Segoe UI" w:hAnsi="Segoe UI" w:cs="Segoe UI"/>
          <w:color w:val="374151"/>
        </w:rPr>
        <w:t xml:space="preserve"> 'username'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 Enter </w:t>
      </w:r>
      <w:r>
        <w:rPr>
          <w:rFonts w:ascii="Segoe UI" w:hAnsi="Segoe UI" w:cs="Segoe UI"/>
          <w:color w:val="374151"/>
        </w:rPr>
        <w:t>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누릅니다</w:t>
      </w:r>
      <w:r>
        <w:rPr>
          <w:rFonts w:ascii="Segoe UI" w:hAnsi="Segoe UI" w:cs="Segoe UI"/>
          <w:color w:val="374151"/>
        </w:rPr>
        <w:t>.</w:t>
      </w:r>
    </w:p>
    <w:p w14:paraId="74380D51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PAT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를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비밀번호로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사용</w:t>
      </w:r>
    </w:p>
    <w:p w14:paraId="2563D9A2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묻습니다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생성한</w:t>
      </w:r>
      <w:r>
        <w:rPr>
          <w:rFonts w:ascii="Segoe UI" w:hAnsi="Segoe UI" w:cs="Segoe UI"/>
          <w:color w:val="374151"/>
        </w:rPr>
        <w:t xml:space="preserve"> Personal Access Token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입력합니다</w:t>
      </w:r>
      <w:r>
        <w:rPr>
          <w:rFonts w:ascii="Segoe UI" w:hAnsi="Segoe UI" w:cs="Segoe UI"/>
          <w:color w:val="374151"/>
        </w:rPr>
        <w:t>.</w:t>
      </w:r>
    </w:p>
    <w:p w14:paraId="02A0E36A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>, PAT</w:t>
      </w:r>
      <w:r>
        <w:rPr>
          <w:rFonts w:ascii="Segoe UI" w:hAnsi="Segoe UI" w:cs="Segoe UI"/>
          <w:color w:val="374151"/>
        </w:rPr>
        <w:t>가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ghp_xxxxxxxxxxxx</w:t>
      </w:r>
      <w:r>
        <w:rPr>
          <w:rFonts w:ascii="Segoe UI" w:hAnsi="Segoe UI" w:cs="Segoe UI"/>
          <w:color w:val="374151"/>
        </w:rPr>
        <w:t>라면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 Enter </w:t>
      </w:r>
      <w:r>
        <w:rPr>
          <w:rFonts w:ascii="Segoe UI" w:hAnsi="Segoe UI" w:cs="Segoe UI"/>
          <w:color w:val="374151"/>
        </w:rPr>
        <w:t>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누릅니다</w:t>
      </w:r>
      <w:r>
        <w:rPr>
          <w:rFonts w:ascii="Segoe UI" w:hAnsi="Segoe UI" w:cs="Segoe UI"/>
          <w:color w:val="374151"/>
        </w:rPr>
        <w:t>.</w:t>
      </w:r>
    </w:p>
    <w:p w14:paraId="7140F887" w14:textId="77777777" w:rsidR="00292A55" w:rsidRDefault="00292A55" w:rsidP="00292A55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중요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</w:p>
    <w:p w14:paraId="648B348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실제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토큰은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알파벳과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숫자의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조합으로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이루어져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예시일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뿐입니다</w:t>
      </w:r>
      <w:r>
        <w:rPr>
          <w:rFonts w:ascii="Segoe UI" w:hAnsi="Segoe UI" w:cs="Segoe UI"/>
          <w:color w:val="374151"/>
        </w:rPr>
        <w:t>.</w:t>
      </w:r>
    </w:p>
    <w:p w14:paraId="4B6AF59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민감한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정보이므로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입력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주변을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615C4D7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일부</w:t>
      </w:r>
      <w:r>
        <w:rPr>
          <w:rFonts w:ascii="Segoe UI" w:hAnsi="Segoe UI" w:cs="Segoe UI"/>
          <w:color w:val="374151"/>
        </w:rPr>
        <w:t xml:space="preserve"> Git </w:t>
      </w:r>
      <w:r>
        <w:rPr>
          <w:rFonts w:ascii="Segoe UI" w:hAnsi="Segoe UI" w:cs="Segoe UI"/>
          <w:color w:val="374151"/>
        </w:rPr>
        <w:t>클라이언트나</w:t>
      </w:r>
      <w:r>
        <w:rPr>
          <w:rFonts w:ascii="Segoe UI" w:hAnsi="Segoe UI" w:cs="Segoe UI"/>
          <w:color w:val="374151"/>
        </w:rPr>
        <w:t xml:space="preserve"> GUI </w:t>
      </w:r>
      <w:r>
        <w:rPr>
          <w:rFonts w:ascii="Segoe UI" w:hAnsi="Segoe UI" w:cs="Segoe UI"/>
          <w:color w:val="374151"/>
        </w:rPr>
        <w:t>도구에서는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2D149D22" w14:textId="77777777" w:rsidR="00292A55" w:rsidRDefault="00292A55" w:rsidP="00292A55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이렇게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사용하면</w:t>
      </w:r>
      <w:r>
        <w:rPr>
          <w:rFonts w:ascii="Segoe UI" w:hAnsi="Segoe UI" w:cs="Segoe UI"/>
          <w:color w:val="374151"/>
        </w:rPr>
        <w:t xml:space="preserve"> GitHub</w:t>
      </w:r>
      <w:r>
        <w:rPr>
          <w:rFonts w:ascii="Segoe UI" w:hAnsi="Segoe UI" w:cs="Segoe UI"/>
          <w:color w:val="374151"/>
        </w:rPr>
        <w:t>과의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3710BC7B" w14:textId="117225D8" w:rsidR="0062097F" w:rsidRDefault="004E31B1" w:rsidP="004F79C4">
      <w:pPr>
        <w:pStyle w:val="1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위 처럼 사용자명과 비번을 요구 하는 프롬프가 발생 하지 않을떄</w:t>
      </w:r>
    </w:p>
    <w:p w14:paraId="41E602F8" w14:textId="5AC183DF" w:rsidR="004E31B1" w:rsidRPr="00370427" w:rsidRDefault="004E31B1" w:rsidP="002B28F8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23" w:color="D9D9E3"/>
        </w:pBdr>
        <w:rPr>
          <w:rFonts w:ascii="Segoe UI" w:hAnsi="Segoe UI" w:cs="Segoe UI"/>
          <w:color w:val="374151"/>
          <w:sz w:val="28"/>
          <w:szCs w:val="28"/>
        </w:rPr>
      </w:pPr>
      <w:r w:rsidRPr="00370427">
        <w:rPr>
          <w:noProof/>
          <w:sz w:val="28"/>
          <w:szCs w:val="28"/>
        </w:rPr>
        <w:t xml:space="preserve">git remote set-url origin </w:t>
      </w:r>
      <w:hyperlink r:id="rId8" w:history="1">
        <w:r w:rsidR="00FC31E2" w:rsidRPr="009522AC">
          <w:rPr>
            <w:rStyle w:val="af1"/>
            <w:noProof/>
            <w:sz w:val="28"/>
            <w:szCs w:val="28"/>
          </w:rPr>
          <w:t>https://MoonSongAi:</w:t>
        </w:r>
        <w:r w:rsidR="00FC31E2" w:rsidRPr="009522AC">
          <w:rPr>
            <w:rStyle w:val="af1"/>
            <w:rFonts w:ascii="Lucida Console" w:eastAsia="바탕" w:hAnsi="Lucida Console" w:cs="Lucida Console"/>
            <w:sz w:val="18"/>
            <w:szCs w:val="18"/>
          </w:rPr>
          <w:t xml:space="preserve"> </w:t>
        </w:r>
        <w:r w:rsidR="00FC31E2" w:rsidRPr="009522AC">
          <w:rPr>
            <w:rStyle w:val="af1"/>
            <w:rFonts w:ascii="Lucida Console" w:eastAsia="바탕" w:hAnsi="Lucida Console" w:cs="Lucida Console"/>
            <w:sz w:val="18"/>
            <w:szCs w:val="18"/>
          </w:rPr>
          <w:t>ghp_4v1suaZWcMPKB</w:t>
        </w:r>
        <w:r w:rsidR="00FC31E2" w:rsidRPr="009522AC">
          <w:rPr>
            <w:rStyle w:val="af1"/>
            <w:rFonts w:ascii="Lucida Console" w:eastAsia="바탕" w:hAnsi="Lucida Console" w:cs="Lucida Console" w:hint="eastAsia"/>
            <w:sz w:val="18"/>
            <w:szCs w:val="18"/>
          </w:rPr>
          <w:t>asdsadasdsadsad</w:t>
        </w:r>
        <w:r w:rsidR="00FC31E2" w:rsidRPr="009522AC">
          <w:rPr>
            <w:rStyle w:val="af1"/>
            <w:rFonts w:ascii="Segoe UI" w:hAnsi="Segoe UI" w:cs="Segoe UI"/>
          </w:rPr>
          <w:t>@github.com/MoonSongAi/</w:t>
        </w:r>
        <w:r w:rsidR="00FC31E2" w:rsidRPr="009522AC">
          <w:rPr>
            <w:rStyle w:val="af1"/>
            <w:rFonts w:ascii="Segoe UI" w:hAnsi="Segoe UI" w:cs="Segoe UI" w:hint="eastAsia"/>
          </w:rPr>
          <w:t>PjtCCC</w:t>
        </w:r>
        <w:r w:rsidR="00FC31E2" w:rsidRPr="009522AC">
          <w:rPr>
            <w:rStyle w:val="af1"/>
            <w:rFonts w:ascii="Segoe UI" w:hAnsi="Segoe UI" w:cs="Segoe UI"/>
          </w:rPr>
          <w:t>.gi</w:t>
        </w:r>
      </w:hyperlink>
      <w:r w:rsidR="002B28F8">
        <w:rPr>
          <w:rFonts w:hint="eastAsia"/>
          <w:noProof/>
          <w:sz w:val="28"/>
          <w:szCs w:val="28"/>
        </w:rPr>
        <w:t>t</w:t>
      </w:r>
    </w:p>
    <w:p w14:paraId="0ECD3E52" w14:textId="77777777" w:rsidR="00370427" w:rsidRDefault="00370427" w:rsidP="00370427"/>
    <w:p w14:paraId="0806F73F" w14:textId="77777777" w:rsidR="00370427" w:rsidRPr="002B28F8" w:rsidRDefault="00370427" w:rsidP="00370427"/>
    <w:p w14:paraId="7889EAD9" w14:textId="77777777" w:rsidR="00370427" w:rsidRPr="00370427" w:rsidRDefault="00370427" w:rsidP="00370427"/>
    <w:p w14:paraId="5DB86B50" w14:textId="77777777" w:rsidR="005A1C69" w:rsidRDefault="005A1C69" w:rsidP="005A1C69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eastAsia="굴림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로컬의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상태와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동기화하는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사용됩니다</w:t>
      </w:r>
      <w:r>
        <w:rPr>
          <w:rFonts w:ascii="Segoe UI" w:hAnsi="Segoe UI" w:cs="Segoe UI"/>
          <w:color w:val="374151"/>
        </w:rPr>
        <w:t>.</w:t>
      </w:r>
    </w:p>
    <w:p w14:paraId="06F9D4A0" w14:textId="77777777" w:rsidR="005A1C69" w:rsidRDefault="005A1C69" w:rsidP="005A1C69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원격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저장소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파일을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로컬로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업데이트하는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과정</w:t>
      </w:r>
      <w:r>
        <w:rPr>
          <w:rFonts w:ascii="Segoe UI" w:hAnsi="Segoe UI" w:cs="Segoe UI"/>
          <w:sz w:val="30"/>
          <w:szCs w:val="30"/>
        </w:rPr>
        <w:t>:</w:t>
      </w:r>
    </w:p>
    <w:p w14:paraId="395EBB91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또는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명령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프롬프트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열기</w:t>
      </w:r>
      <w:r>
        <w:rPr>
          <w:rFonts w:ascii="Segoe UI" w:hAnsi="Segoe UI" w:cs="Segoe UI"/>
          <w:color w:val="374151"/>
        </w:rPr>
        <w:t>:</w:t>
      </w:r>
    </w:p>
    <w:p w14:paraId="024E816C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Git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터미널이나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프롬프트를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엽니다</w:t>
      </w:r>
      <w:r>
        <w:rPr>
          <w:rFonts w:ascii="Segoe UI" w:hAnsi="Segoe UI" w:cs="Segoe UI"/>
          <w:color w:val="374151"/>
        </w:rPr>
        <w:t>.</w:t>
      </w:r>
    </w:p>
    <w:p w14:paraId="18C7B440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로컬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저장소로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이동</w:t>
      </w:r>
      <w:r>
        <w:rPr>
          <w:rFonts w:ascii="Segoe UI" w:hAnsi="Segoe UI" w:cs="Segoe UI"/>
          <w:color w:val="374151"/>
        </w:rPr>
        <w:t>:</w:t>
      </w:r>
    </w:p>
    <w:p w14:paraId="405AAE94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연결된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이동합니다</w:t>
      </w:r>
      <w:r>
        <w:rPr>
          <w:rFonts w:ascii="Segoe UI" w:hAnsi="Segoe UI" w:cs="Segoe UI"/>
          <w:color w:val="374151"/>
        </w:rPr>
        <w:t>.</w:t>
      </w:r>
    </w:p>
    <w:p w14:paraId="71E83E80" w14:textId="34D967B1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cd </w:t>
      </w:r>
      <w:r>
        <w:rPr>
          <w:rStyle w:val="HTML2"/>
          <w:rFonts w:ascii="Ubuntu Mono" w:hAnsi="Ubuntu Mono" w:hint="eastAsia"/>
          <w:b/>
          <w:bCs/>
          <w:color w:val="374151"/>
          <w:sz w:val="21"/>
          <w:szCs w:val="21"/>
          <w:bdr w:val="single" w:sz="2" w:space="0" w:color="D9D9E3" w:frame="1"/>
        </w:rPr>
        <w:t>C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:/P</w:t>
      </w:r>
      <w:r w:rsidR="002B28F8">
        <w:rPr>
          <w:rStyle w:val="HTML2"/>
          <w:rFonts w:ascii="Ubuntu Mono" w:hAnsi="Ubuntu Mono" w:hint="eastAsia"/>
          <w:b/>
          <w:bCs/>
          <w:color w:val="374151"/>
          <w:sz w:val="21"/>
          <w:szCs w:val="21"/>
          <w:bdr w:val="single" w:sz="2" w:space="0" w:color="D9D9E3" w:frame="1"/>
        </w:rPr>
        <w:t>jtCCC</w:t>
      </w:r>
    </w:p>
    <w:p w14:paraId="75B2B36D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현재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브랜치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</w:t>
      </w:r>
    </w:p>
    <w:p w14:paraId="639A5169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어떤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브랜치에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일반적으로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브랜치로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체크아웃되어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323209E1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git branch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브랜치를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4B1C352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원격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저장소의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변경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사항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가져오기</w:t>
      </w:r>
      <w:r>
        <w:rPr>
          <w:rFonts w:ascii="Segoe UI" w:hAnsi="Segoe UI" w:cs="Segoe UI"/>
          <w:color w:val="374151"/>
        </w:rPr>
        <w:t>:</w:t>
      </w:r>
    </w:p>
    <w:p w14:paraId="729EFEAC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가져옵니다</w:t>
      </w:r>
      <w:r>
        <w:rPr>
          <w:rFonts w:ascii="Segoe UI" w:hAnsi="Segoe UI" w:cs="Segoe UI"/>
          <w:color w:val="374151"/>
        </w:rPr>
        <w:t>.</w:t>
      </w:r>
    </w:p>
    <w:p w14:paraId="589CFD2D" w14:textId="276B94A0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명령어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 origin branch-name</w:t>
      </w:r>
    </w:p>
    <w:p w14:paraId="19A98862" w14:textId="0218A67D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branch-name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브랜치의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이름입니다</w:t>
      </w:r>
      <w:r>
        <w:rPr>
          <w:rFonts w:ascii="Segoe UI" w:hAnsi="Segoe UI" w:cs="Segoe UI"/>
          <w:color w:val="374151"/>
        </w:rPr>
        <w:t>.</w:t>
      </w:r>
    </w:p>
    <w:p w14:paraId="17E1D3B2" w14:textId="4EDB5ACC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master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브랜치의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한다면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 origin master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사용합니다</w:t>
      </w:r>
      <w:r>
        <w:rPr>
          <w:rFonts w:ascii="Segoe UI" w:hAnsi="Segoe UI" w:cs="Segoe UI"/>
          <w:color w:val="374151"/>
        </w:rPr>
        <w:t>.</w:t>
      </w:r>
    </w:p>
    <w:p w14:paraId="4D832111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변경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사항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</w:t>
      </w:r>
    </w:p>
    <w:p w14:paraId="3A985501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반영되었는지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>.</w:t>
      </w:r>
    </w:p>
    <w:p w14:paraId="0101DA50" w14:textId="77777777" w:rsidR="005A1C69" w:rsidRDefault="005A1C69" w:rsidP="005A1C69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주의사항</w:t>
      </w:r>
      <w:r>
        <w:rPr>
          <w:rFonts w:ascii="Segoe UI" w:hAnsi="Segoe UI" w:cs="Segoe UI"/>
          <w:sz w:val="30"/>
          <w:szCs w:val="30"/>
        </w:rPr>
        <w:t>:</w:t>
      </w:r>
    </w:p>
    <w:p w14:paraId="3F20E576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브랜치와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병합합니다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충돌이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충돌이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발생하면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6C0FB4C2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URL</w:t>
      </w:r>
      <w:r>
        <w:rPr>
          <w:rFonts w:ascii="Segoe UI" w:hAnsi="Segoe UI" w:cs="Segoe UI"/>
          <w:color w:val="374151"/>
        </w:rPr>
        <w:t>이나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브랜치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정확한지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확인하세요</w:t>
      </w:r>
      <w:r>
        <w:rPr>
          <w:rFonts w:ascii="Segoe UI" w:hAnsi="Segoe UI" w:cs="Segoe UI"/>
          <w:color w:val="374151"/>
        </w:rPr>
        <w:t>.</w:t>
      </w:r>
    </w:p>
    <w:p w14:paraId="31967A6D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로컬에서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있다면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커밋하거나</w:t>
      </w:r>
      <w:r>
        <w:rPr>
          <w:rFonts w:ascii="Segoe UI" w:hAnsi="Segoe UI" w:cs="Segoe UI"/>
          <w:color w:val="374151"/>
        </w:rPr>
        <w:t xml:space="preserve"> stash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좋습니다</w:t>
      </w:r>
      <w:r>
        <w:rPr>
          <w:rFonts w:ascii="Segoe UI" w:hAnsi="Segoe UI" w:cs="Segoe UI"/>
          <w:color w:val="374151"/>
        </w:rPr>
        <w:t>.</w:t>
      </w:r>
    </w:p>
    <w:p w14:paraId="74E37C7D" w14:textId="77777777" w:rsidR="005A1C69" w:rsidRDefault="005A1C69" w:rsidP="005A1C69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553A0B59" w14:textId="4C168FCF" w:rsidR="00EA4A61" w:rsidRDefault="005A4D2B" w:rsidP="00EA4A61">
      <w:pPr>
        <w:pStyle w:val="1"/>
        <w:rPr>
          <w:noProof/>
        </w:rPr>
      </w:pPr>
      <w:r>
        <w:rPr>
          <w:noProof/>
          <w:lang w:bidi="ko-KR"/>
        </w:rPr>
        <w:t>3</w:t>
      </w:r>
      <w:r w:rsidRPr="005A4D2B">
        <w:rPr>
          <w:noProof/>
          <w:lang w:bidi="ko-KR"/>
        </w:rPr>
        <w:t xml:space="preserve">. </w:t>
      </w:r>
      <w:r>
        <w:rPr>
          <w:rFonts w:hint="eastAsia"/>
          <w:noProof/>
          <w:lang w:bidi="ko-KR"/>
        </w:rPr>
        <w:t>가상환경</w:t>
      </w:r>
      <w:r w:rsidRPr="005A4D2B">
        <w:rPr>
          <w:noProof/>
          <w:lang w:bidi="ko-KR"/>
        </w:rPr>
        <w:t xml:space="preserve"> </w:t>
      </w:r>
    </w:p>
    <w:p w14:paraId="523FE772" w14:textId="6581AB18" w:rsidR="00EA4A61" w:rsidRDefault="00EA4A61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in + R =&gt; powershell </w:t>
      </w:r>
    </w:p>
    <w:p w14:paraId="653DFF4C" w14:textId="145817EF" w:rsidR="00EA4A61" w:rsidRDefault="00EA4A61">
      <w:pPr>
        <w:rPr>
          <w:noProof/>
        </w:rPr>
      </w:pPr>
      <w:r>
        <w:rPr>
          <w:noProof/>
        </w:rPr>
        <w:t xml:space="preserve">Windows PowerShell </w:t>
      </w:r>
      <w:r>
        <w:rPr>
          <w:rFonts w:hint="eastAsia"/>
          <w:noProof/>
        </w:rPr>
        <w:t>에서 실행 합니다.</w:t>
      </w:r>
    </w:p>
    <w:p w14:paraId="598109A3" w14:textId="77777777" w:rsidR="00EA4A61" w:rsidRDefault="00EA4A61">
      <w:pPr>
        <w:rPr>
          <w:noProof/>
        </w:rPr>
      </w:pPr>
    </w:p>
    <w:p w14:paraId="7A3C0858" w14:textId="2ED23B76" w:rsidR="005C6D45" w:rsidRDefault="00EA4A61">
      <w:pPr>
        <w:rPr>
          <w:noProof/>
        </w:rPr>
      </w:pPr>
      <w:r w:rsidRPr="00EA4A61">
        <w:rPr>
          <w:noProof/>
        </w:rPr>
        <w:t xml:space="preserve">PS C:\&gt; </w:t>
      </w:r>
      <w:r w:rsidRPr="00EA4A61">
        <w:rPr>
          <w:noProof/>
          <w:color w:val="BF8F00" w:themeColor="accent4" w:themeShade="BF"/>
        </w:rPr>
        <w:t>PowerShell Set-ExecutionPolicy RemoteSigned CurrentUser</w:t>
      </w:r>
    </w:p>
    <w:p w14:paraId="12E79987" w14:textId="255AC3FA" w:rsidR="00EA4A61" w:rsidRDefault="00EA4A61">
      <w:pPr>
        <w:rPr>
          <w:noProof/>
        </w:rPr>
      </w:pPr>
      <w:r w:rsidRPr="00EA4A61">
        <w:rPr>
          <w:noProof/>
        </w:rPr>
        <w:t>PS C:\&gt; cd .\P</w:t>
      </w:r>
      <w:r w:rsidR="00306FD1">
        <w:rPr>
          <w:rFonts w:hint="eastAsia"/>
          <w:noProof/>
        </w:rPr>
        <w:t>jtCCC</w:t>
      </w:r>
      <w:r w:rsidRPr="00EA4A61">
        <w:rPr>
          <w:noProof/>
        </w:rPr>
        <w:t>\</w:t>
      </w:r>
    </w:p>
    <w:p w14:paraId="6ADAE632" w14:textId="15B69AAC" w:rsidR="00EA4A61" w:rsidRDefault="00EA4A61">
      <w:pPr>
        <w:rPr>
          <w:noProof/>
        </w:rPr>
      </w:pPr>
      <w:r w:rsidRPr="00EA4A61">
        <w:rPr>
          <w:noProof/>
        </w:rPr>
        <w:t>PS C:\P</w:t>
      </w:r>
      <w:r w:rsidR="00306FD1">
        <w:rPr>
          <w:rFonts w:hint="eastAsia"/>
          <w:noProof/>
        </w:rPr>
        <w:t>jtCCC</w:t>
      </w:r>
      <w:r w:rsidRPr="00EA4A61">
        <w:rPr>
          <w:noProof/>
        </w:rPr>
        <w:t xml:space="preserve">&gt; python -m venv </w:t>
      </w:r>
      <w:r w:rsidR="00306FD1">
        <w:rPr>
          <w:rFonts w:hint="eastAsia"/>
          <w:noProof/>
        </w:rPr>
        <w:t>CCC</w:t>
      </w:r>
    </w:p>
    <w:p w14:paraId="4B2D5D2D" w14:textId="6CCAE16B" w:rsidR="005D4144" w:rsidRDefault="005D4144" w:rsidP="005D4144">
      <w:pPr>
        <w:rPr>
          <w:noProof/>
        </w:rPr>
      </w:pPr>
      <w:r w:rsidRPr="005D4144">
        <w:rPr>
          <w:noProof/>
        </w:rPr>
        <w:t>"C:\P</w:t>
      </w:r>
      <w:r w:rsidR="00306FD1">
        <w:rPr>
          <w:rFonts w:hint="eastAsia"/>
          <w:noProof/>
        </w:rPr>
        <w:t>jtCCC</w:t>
      </w:r>
      <w:r w:rsidRPr="005D4144">
        <w:rPr>
          <w:noProof/>
        </w:rPr>
        <w:t>\</w:t>
      </w:r>
      <w:r w:rsidR="00306FD1">
        <w:rPr>
          <w:rFonts w:hint="eastAsia"/>
          <w:noProof/>
        </w:rPr>
        <w:t>CCC</w:t>
      </w:r>
      <w:r w:rsidRPr="005D4144">
        <w:rPr>
          <w:noProof/>
        </w:rPr>
        <w:t>\Scripts\activate"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로 </w:t>
      </w:r>
      <w:r>
        <w:rPr>
          <w:noProof/>
        </w:rPr>
        <w:t xml:space="preserve">Activate </w:t>
      </w:r>
      <w:r>
        <w:rPr>
          <w:rFonts w:hint="eastAsia"/>
          <w:noProof/>
        </w:rPr>
        <w:t>시킬수 있음</w:t>
      </w:r>
    </w:p>
    <w:p w14:paraId="3569906F" w14:textId="77777777" w:rsidR="00FA6328" w:rsidRDefault="00FA6328" w:rsidP="00FA6328">
      <w:pPr>
        <w:rPr>
          <w:noProof/>
        </w:rPr>
      </w:pPr>
      <w:r>
        <w:rPr>
          <w:noProof/>
        </w:rPr>
        <w:lastRenderedPageBreak/>
        <w:t>Visual Studio Code (VSCode)의 터미널에서 Python 가상 환경을 만드는 과정은 다음과 같습니다. 이 과정은 VSCode가 이미 설치되어 있고, Python 확장이 설치되어 있다고 가정합니다.</w:t>
      </w:r>
    </w:p>
    <w:p w14:paraId="2DD6C798" w14:textId="77777777" w:rsidR="00FA6328" w:rsidRDefault="00FA6328" w:rsidP="00FA6328">
      <w:pPr>
        <w:rPr>
          <w:noProof/>
        </w:rPr>
      </w:pPr>
    </w:p>
    <w:p w14:paraId="23B3E0D2" w14:textId="77777777" w:rsidR="00FA6328" w:rsidRDefault="00FA6328" w:rsidP="00FA6328">
      <w:pPr>
        <w:rPr>
          <w:noProof/>
        </w:rPr>
      </w:pPr>
      <w:r>
        <w:rPr>
          <w:noProof/>
        </w:rPr>
        <w:t>### 1. VSCode 열기 및 프로젝트 폴더 선택</w:t>
      </w:r>
    </w:p>
    <w:p w14:paraId="46C4A085" w14:textId="77777777" w:rsidR="00FA6328" w:rsidRDefault="00FA6328" w:rsidP="00FA6328">
      <w:pPr>
        <w:rPr>
          <w:noProof/>
        </w:rPr>
      </w:pPr>
      <w:r>
        <w:rPr>
          <w:noProof/>
        </w:rPr>
        <w:t xml:space="preserve">- VSCode를 열고, 작업하고자 하는 프로젝트 폴더를 엽니다. </w:t>
      </w:r>
    </w:p>
    <w:p w14:paraId="004EEC0E" w14:textId="77777777" w:rsidR="00FA6328" w:rsidRDefault="00FA6328" w:rsidP="00FA6328">
      <w:pPr>
        <w:rPr>
          <w:noProof/>
        </w:rPr>
      </w:pPr>
      <w:r>
        <w:rPr>
          <w:noProof/>
        </w:rPr>
        <w:t>- 폴더를 열기 위해 "파일" &gt; "폴더 열기..."를 선택하거나, 시작 화면에서 "폴더 열기"를 클릭합니다.</w:t>
      </w:r>
    </w:p>
    <w:p w14:paraId="6EC2917A" w14:textId="77777777" w:rsidR="00FA6328" w:rsidRDefault="00FA6328" w:rsidP="00FA6328">
      <w:pPr>
        <w:rPr>
          <w:noProof/>
        </w:rPr>
      </w:pPr>
    </w:p>
    <w:p w14:paraId="3953DE99" w14:textId="77777777" w:rsidR="00FA6328" w:rsidRDefault="00FA6328" w:rsidP="00FA6328">
      <w:pPr>
        <w:rPr>
          <w:noProof/>
        </w:rPr>
      </w:pPr>
      <w:r>
        <w:rPr>
          <w:noProof/>
        </w:rPr>
        <w:t>### 2. 터미널 열기</w:t>
      </w:r>
    </w:p>
    <w:p w14:paraId="618F5D62" w14:textId="77777777" w:rsidR="00FA6328" w:rsidRDefault="00FA6328" w:rsidP="00FA6328">
      <w:pPr>
        <w:rPr>
          <w:noProof/>
        </w:rPr>
      </w:pPr>
      <w:r>
        <w:rPr>
          <w:noProof/>
        </w:rPr>
        <w:t xml:space="preserve">- VSCode에서 내장된 터미널을 엽니다. </w:t>
      </w:r>
    </w:p>
    <w:p w14:paraId="53FE7595" w14:textId="77777777" w:rsidR="00FA6328" w:rsidRDefault="00FA6328" w:rsidP="00FA6328">
      <w:pPr>
        <w:rPr>
          <w:noProof/>
        </w:rPr>
      </w:pPr>
      <w:r>
        <w:rPr>
          <w:noProof/>
        </w:rPr>
        <w:t>- "보기" 메뉴에서 "터미널"을 선택하거나, `Ctrl` + `` ` `` (백틱 키) 단축키를 사용합니다.</w:t>
      </w:r>
    </w:p>
    <w:p w14:paraId="63F1AE11" w14:textId="77777777" w:rsidR="00FA6328" w:rsidRDefault="00FA6328" w:rsidP="00FA6328">
      <w:pPr>
        <w:rPr>
          <w:noProof/>
        </w:rPr>
      </w:pPr>
    </w:p>
    <w:p w14:paraId="49AFB351" w14:textId="77777777" w:rsidR="00FA6328" w:rsidRDefault="00FA6328" w:rsidP="00FA6328">
      <w:pPr>
        <w:rPr>
          <w:noProof/>
        </w:rPr>
      </w:pPr>
      <w:r>
        <w:rPr>
          <w:noProof/>
        </w:rPr>
        <w:t>### 3. 가상 환경 생성</w:t>
      </w:r>
    </w:p>
    <w:p w14:paraId="747F0EE7" w14:textId="77777777" w:rsidR="00FA6328" w:rsidRDefault="00FA6328" w:rsidP="00FA6328">
      <w:pPr>
        <w:rPr>
          <w:noProof/>
        </w:rPr>
      </w:pPr>
      <w:r>
        <w:rPr>
          <w:noProof/>
        </w:rPr>
        <w:t>- 터미널에서 Python 가상 환경을 생성합니다. 예를 들어, `myenv`라는 이름으로 가상 환경을 만들고자 한다면, 다음 명령어를 사용합니다:</w:t>
      </w:r>
    </w:p>
    <w:p w14:paraId="496BA403" w14:textId="77777777" w:rsidR="00FA6328" w:rsidRDefault="00FA6328" w:rsidP="00FA6328">
      <w:pPr>
        <w:rPr>
          <w:noProof/>
        </w:rPr>
      </w:pPr>
    </w:p>
    <w:p w14:paraId="417FD6BD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```bash</w:t>
      </w:r>
    </w:p>
    <w:p w14:paraId="605DEDB8" w14:textId="6A1F5600" w:rsidR="00FA6328" w:rsidRDefault="00FA6328" w:rsidP="00FA6328">
      <w:pPr>
        <w:rPr>
          <w:noProof/>
        </w:rPr>
      </w:pPr>
      <w:r>
        <w:rPr>
          <w:noProof/>
        </w:rPr>
        <w:t xml:space="preserve">  python -m venv </w:t>
      </w:r>
      <w:r w:rsidR="00306FD1">
        <w:rPr>
          <w:rFonts w:hint="eastAsia"/>
          <w:noProof/>
        </w:rPr>
        <w:t>CCC</w:t>
      </w:r>
    </w:p>
    <w:p w14:paraId="0E759C9D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</w:t>
      </w:r>
    </w:p>
    <w:p w14:paraId="5105F4AC" w14:textId="77777777" w:rsidR="00FA6328" w:rsidRDefault="00FA6328" w:rsidP="00FA6328">
      <w:pPr>
        <w:rPr>
          <w:noProof/>
        </w:rPr>
      </w:pPr>
    </w:p>
    <w:p w14:paraId="6C8848D1" w14:textId="1DBF98E3" w:rsidR="00FA6328" w:rsidRDefault="00FA6328" w:rsidP="00FA6328">
      <w:pPr>
        <w:rPr>
          <w:noProof/>
        </w:rPr>
      </w:pPr>
      <w:r>
        <w:rPr>
          <w:noProof/>
        </w:rPr>
        <w:t>- 이 명령은 현재 디렉토리에 `</w:t>
      </w:r>
      <w:r w:rsidR="00306FD1">
        <w:rPr>
          <w:rFonts w:hint="eastAsia"/>
          <w:noProof/>
        </w:rPr>
        <w:t>CCC</w:t>
      </w:r>
      <w:r>
        <w:rPr>
          <w:noProof/>
        </w:rPr>
        <w:t>`라는 이름의 폴더를 만들고 가상 환경을 설정합니다.</w:t>
      </w:r>
    </w:p>
    <w:p w14:paraId="435E6E11" w14:textId="77777777" w:rsidR="00FA6328" w:rsidRDefault="00FA6328" w:rsidP="00FA6328">
      <w:pPr>
        <w:rPr>
          <w:noProof/>
        </w:rPr>
      </w:pPr>
    </w:p>
    <w:p w14:paraId="18B14AA2" w14:textId="77777777" w:rsidR="00FA6328" w:rsidRDefault="00FA6328" w:rsidP="00FA6328">
      <w:pPr>
        <w:rPr>
          <w:noProof/>
        </w:rPr>
      </w:pPr>
      <w:r>
        <w:rPr>
          <w:noProof/>
        </w:rPr>
        <w:t>### 4. 가상 환경 활성화</w:t>
      </w:r>
    </w:p>
    <w:p w14:paraId="6488F520" w14:textId="77777777" w:rsidR="00FA6328" w:rsidRDefault="00FA6328" w:rsidP="00FA6328">
      <w:pPr>
        <w:rPr>
          <w:noProof/>
        </w:rPr>
      </w:pPr>
      <w:r>
        <w:rPr>
          <w:noProof/>
        </w:rPr>
        <w:t>- 생성된 가상 환경을 활성화합니다. 운영 체제에 따라 다음과 같이 활성화 명령어가 다릅니다:</w:t>
      </w:r>
    </w:p>
    <w:p w14:paraId="7530C961" w14:textId="77777777" w:rsidR="00FA6328" w:rsidRDefault="00FA6328" w:rsidP="00FA6328">
      <w:pPr>
        <w:rPr>
          <w:noProof/>
        </w:rPr>
      </w:pPr>
    </w:p>
    <w:p w14:paraId="6BAA78A2" w14:textId="77777777" w:rsidR="00FA6328" w:rsidRDefault="00FA6328" w:rsidP="00FA6328">
      <w:pPr>
        <w:rPr>
          <w:noProof/>
        </w:rPr>
      </w:pPr>
      <w:r>
        <w:rPr>
          <w:noProof/>
        </w:rPr>
        <w:t xml:space="preserve">  - **Windows**:</w:t>
      </w:r>
    </w:p>
    <w:p w14:paraId="05E2DC5C" w14:textId="77777777" w:rsidR="00FA6328" w:rsidRDefault="00FA6328" w:rsidP="00FA6328">
      <w:pPr>
        <w:rPr>
          <w:noProof/>
        </w:rPr>
      </w:pPr>
      <w:r>
        <w:rPr>
          <w:noProof/>
        </w:rPr>
        <w:lastRenderedPageBreak/>
        <w:t xml:space="preserve">    ```bash</w:t>
      </w:r>
    </w:p>
    <w:p w14:paraId="6B2C727C" w14:textId="5598FE43" w:rsidR="00FA6328" w:rsidRDefault="00FA6328" w:rsidP="00FA6328">
      <w:pPr>
        <w:rPr>
          <w:noProof/>
        </w:rPr>
      </w:pPr>
      <w:r>
        <w:rPr>
          <w:noProof/>
        </w:rPr>
        <w:t xml:space="preserve">    .\</w:t>
      </w:r>
      <w:r w:rsidR="00306FD1">
        <w:rPr>
          <w:rFonts w:hint="eastAsia"/>
          <w:noProof/>
        </w:rPr>
        <w:t>CCC</w:t>
      </w:r>
      <w:r>
        <w:rPr>
          <w:noProof/>
        </w:rPr>
        <w:t>\Scripts\activate</w:t>
      </w:r>
    </w:p>
    <w:p w14:paraId="233100AD" w14:textId="77777777" w:rsidR="00FA6328" w:rsidRDefault="00FA6328" w:rsidP="00FA6328">
      <w:pPr>
        <w:rPr>
          <w:noProof/>
        </w:rPr>
      </w:pPr>
      <w:r>
        <w:rPr>
          <w:noProof/>
        </w:rPr>
        <w:t xml:space="preserve">    ```</w:t>
      </w:r>
    </w:p>
    <w:p w14:paraId="1E900E5E" w14:textId="777720D5" w:rsidR="00FA6328" w:rsidRDefault="00FA6328" w:rsidP="00FA6328">
      <w:pPr>
        <w:rPr>
          <w:noProof/>
        </w:rPr>
      </w:pPr>
      <w:r>
        <w:rPr>
          <w:noProof/>
        </w:rPr>
        <w:t xml:space="preserve">  - </w:t>
      </w:r>
    </w:p>
    <w:p w14:paraId="1783E938" w14:textId="77777777" w:rsidR="00FA6328" w:rsidRDefault="00FA6328" w:rsidP="00FA6328">
      <w:pPr>
        <w:rPr>
          <w:noProof/>
        </w:rPr>
      </w:pPr>
    </w:p>
    <w:p w14:paraId="3A96BE3E" w14:textId="14B174CE" w:rsidR="00FA6328" w:rsidRDefault="00FA6328" w:rsidP="00FA6328">
      <w:pPr>
        <w:rPr>
          <w:noProof/>
        </w:rPr>
      </w:pPr>
      <w:r>
        <w:rPr>
          <w:noProof/>
        </w:rPr>
        <w:t>- 가상 환경이 활성화되면, 터미널 프롬프트 앞에 가상 환경의 이름이 표시됩니다 (예: `(</w:t>
      </w:r>
      <w:r w:rsidR="00306FD1">
        <w:rPr>
          <w:rFonts w:hint="eastAsia"/>
          <w:noProof/>
        </w:rPr>
        <w:t>CCC</w:t>
      </w:r>
      <w:r>
        <w:rPr>
          <w:noProof/>
        </w:rPr>
        <w:t>)`).</w:t>
      </w:r>
    </w:p>
    <w:p w14:paraId="440D3381" w14:textId="77777777" w:rsidR="00FA6328" w:rsidRDefault="00FA6328" w:rsidP="00FA6328">
      <w:pPr>
        <w:rPr>
          <w:noProof/>
        </w:rPr>
      </w:pPr>
    </w:p>
    <w:p w14:paraId="497DB3AE" w14:textId="77777777" w:rsidR="00FA6328" w:rsidRDefault="00FA6328" w:rsidP="00FA6328">
      <w:pPr>
        <w:rPr>
          <w:noProof/>
        </w:rPr>
      </w:pPr>
      <w:r>
        <w:rPr>
          <w:noProof/>
        </w:rPr>
        <w:t>### 5. 필요한 패키지 설치</w:t>
      </w:r>
    </w:p>
    <w:p w14:paraId="7662EF8D" w14:textId="4677A48C" w:rsidR="00FA6328" w:rsidRDefault="00FA6328" w:rsidP="00FA6328">
      <w:pPr>
        <w:rPr>
          <w:noProof/>
        </w:rPr>
      </w:pPr>
      <w:r>
        <w:rPr>
          <w:noProof/>
        </w:rPr>
        <w:t>- 가상 환경이 활성화된 상태에서 필요한 Python 패키지를 설치합니다. 예를 들어, `</w:t>
      </w:r>
      <w:r w:rsidR="00306FD1">
        <w:rPr>
          <w:rFonts w:hint="eastAsia"/>
          <w:noProof/>
        </w:rPr>
        <w:t>langchain</w:t>
      </w:r>
      <w:r>
        <w:rPr>
          <w:noProof/>
        </w:rPr>
        <w:t>` 패키지를 설치하려면 다음 명령어를 사용합니다:</w:t>
      </w:r>
    </w:p>
    <w:p w14:paraId="63AA1533" w14:textId="602433EE" w:rsidR="00306FD1" w:rsidRDefault="00306FD1" w:rsidP="00FA6328">
      <w:pPr>
        <w:rPr>
          <w:noProof/>
        </w:rPr>
      </w:pPr>
      <w:r>
        <w:rPr>
          <w:noProof/>
        </w:rPr>
        <w:t>R</w:t>
      </w:r>
      <w:r>
        <w:rPr>
          <w:rFonts w:hint="eastAsia"/>
          <w:noProof/>
        </w:rPr>
        <w:t>equirements.txt 내용</w:t>
      </w:r>
    </w:p>
    <w:p w14:paraId="51E54CB5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6A9955"/>
          <w:sz w:val="21"/>
          <w:szCs w:val="21"/>
        </w:rPr>
        <w:t># pysqlite3-binary</w:t>
      </w:r>
    </w:p>
    <w:p w14:paraId="64BC9597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langchain-community</w:t>
      </w:r>
    </w:p>
    <w:p w14:paraId="31C3B9E4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langchain</w:t>
      </w:r>
    </w:p>
    <w:p w14:paraId="3CBF3938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chromadb</w:t>
      </w:r>
    </w:p>
    <w:p w14:paraId="0F02E792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unstructured</w:t>
      </w:r>
    </w:p>
    <w:p w14:paraId="7D7A97CA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sentence-transformers</w:t>
      </w:r>
    </w:p>
    <w:p w14:paraId="631E12B9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faiss-cpu</w:t>
      </w:r>
    </w:p>
    <w:p w14:paraId="13C1243E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tiktoken</w:t>
      </w:r>
    </w:p>
    <w:p w14:paraId="73981A9D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openai</w:t>
      </w:r>
    </w:p>
    <w:p w14:paraId="2D41ECCD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pypdf</w:t>
      </w:r>
    </w:p>
    <w:p w14:paraId="55264060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loguru</w:t>
      </w:r>
    </w:p>
    <w:p w14:paraId="37807CCA" w14:textId="77777777" w:rsidR="00306FD1" w:rsidRPr="00306FD1" w:rsidRDefault="00306FD1" w:rsidP="00306FD1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306FD1">
        <w:rPr>
          <w:rFonts w:ascii="Consolas" w:eastAsia="굴림" w:hAnsi="Consolas" w:cs="굴림"/>
          <w:color w:val="4EC9B0"/>
          <w:sz w:val="21"/>
          <w:szCs w:val="21"/>
        </w:rPr>
        <w:t>docx2txt</w:t>
      </w:r>
    </w:p>
    <w:p w14:paraId="008B8597" w14:textId="77777777" w:rsidR="00306FD1" w:rsidRPr="00306FD1" w:rsidRDefault="00306FD1" w:rsidP="00FA6328">
      <w:pPr>
        <w:rPr>
          <w:noProof/>
        </w:rPr>
      </w:pPr>
    </w:p>
    <w:p w14:paraId="4C8CF027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```bash</w:t>
      </w:r>
    </w:p>
    <w:p w14:paraId="55E5F2CA" w14:textId="519D6C5D" w:rsidR="00FA6328" w:rsidRDefault="00FA6328" w:rsidP="00FA6328">
      <w:pPr>
        <w:rPr>
          <w:noProof/>
        </w:rPr>
      </w:pPr>
      <w:r>
        <w:rPr>
          <w:noProof/>
        </w:rPr>
        <w:t xml:space="preserve">  pip install </w:t>
      </w:r>
      <w:r w:rsidR="00306FD1">
        <w:rPr>
          <w:rFonts w:hint="eastAsia"/>
          <w:noProof/>
        </w:rPr>
        <w:t xml:space="preserve">-r requirements.txt </w:t>
      </w:r>
    </w:p>
    <w:p w14:paraId="71A01B6D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</w:t>
      </w:r>
    </w:p>
    <w:p w14:paraId="264921F4" w14:textId="7CFC4DB1" w:rsidR="00FA6328" w:rsidRDefault="00306FD1" w:rsidP="00FA6328">
      <w:pPr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 xml:space="preserve">ocal </w:t>
      </w:r>
      <w:r>
        <w:rPr>
          <w:noProof/>
        </w:rPr>
        <w:t>에서</w:t>
      </w:r>
      <w:r>
        <w:rPr>
          <w:rFonts w:hint="eastAsia"/>
          <w:noProof/>
        </w:rPr>
        <w:t xml:space="preserve"> streamlit 을 사용하기위해선</w:t>
      </w:r>
    </w:p>
    <w:p w14:paraId="2DCD6695" w14:textId="229D7059" w:rsidR="00306FD1" w:rsidRDefault="00306FD1" w:rsidP="00FA6328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ip install streamlit 을 설치해야 합니다.</w:t>
      </w:r>
    </w:p>
    <w:p w14:paraId="4862C430" w14:textId="77777777" w:rsidR="00306FD1" w:rsidRDefault="00306FD1" w:rsidP="00FA6328">
      <w:pPr>
        <w:rPr>
          <w:noProof/>
        </w:rPr>
      </w:pPr>
    </w:p>
    <w:p w14:paraId="5EA86322" w14:textId="77777777" w:rsidR="00FA6328" w:rsidRDefault="00FA6328" w:rsidP="00FA6328">
      <w:pPr>
        <w:rPr>
          <w:noProof/>
        </w:rPr>
      </w:pPr>
      <w:r>
        <w:rPr>
          <w:noProof/>
        </w:rPr>
        <w:t>### 6. 작업 후 가상 환경 비활성화</w:t>
      </w:r>
    </w:p>
    <w:p w14:paraId="7CEFF2DA" w14:textId="77777777" w:rsidR="00FA6328" w:rsidRDefault="00FA6328" w:rsidP="00FA6328">
      <w:pPr>
        <w:rPr>
          <w:noProof/>
        </w:rPr>
      </w:pPr>
      <w:r>
        <w:rPr>
          <w:noProof/>
        </w:rPr>
        <w:t>- 작업을 마치고 가상 환경을 비활성화하려면 다음 명령어를 입력합니다:</w:t>
      </w:r>
    </w:p>
    <w:p w14:paraId="1C449DCB" w14:textId="77777777" w:rsidR="00FA6328" w:rsidRDefault="00FA6328" w:rsidP="00FA6328">
      <w:pPr>
        <w:rPr>
          <w:noProof/>
        </w:rPr>
      </w:pPr>
      <w:r>
        <w:rPr>
          <w:noProof/>
        </w:rPr>
        <w:lastRenderedPageBreak/>
        <w:t xml:space="preserve">  ```bash</w:t>
      </w:r>
    </w:p>
    <w:p w14:paraId="0F662D52" w14:textId="77777777" w:rsidR="00FA6328" w:rsidRDefault="00FA6328" w:rsidP="00FA6328">
      <w:pPr>
        <w:rPr>
          <w:noProof/>
        </w:rPr>
      </w:pPr>
      <w:r>
        <w:rPr>
          <w:noProof/>
        </w:rPr>
        <w:t xml:space="preserve">  deactivate</w:t>
      </w:r>
    </w:p>
    <w:p w14:paraId="5DE55B95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</w:t>
      </w:r>
    </w:p>
    <w:p w14:paraId="42F75731" w14:textId="77777777" w:rsidR="00FA6328" w:rsidRDefault="00FA6328" w:rsidP="00FA6328">
      <w:pPr>
        <w:rPr>
          <w:noProof/>
        </w:rPr>
      </w:pPr>
    </w:p>
    <w:p w14:paraId="25D8DA81" w14:textId="77777777" w:rsidR="00FA6328" w:rsidRDefault="00FA6328" w:rsidP="00FA6328">
      <w:pPr>
        <w:rPr>
          <w:noProof/>
        </w:rPr>
      </w:pPr>
      <w:r>
        <w:rPr>
          <w:noProof/>
        </w:rPr>
        <w:t>### 추가 팁</w:t>
      </w:r>
    </w:p>
    <w:p w14:paraId="0B434954" w14:textId="77777777" w:rsidR="00FA6328" w:rsidRDefault="00FA6328" w:rsidP="00FA6328">
      <w:pPr>
        <w:rPr>
          <w:noProof/>
        </w:rPr>
      </w:pPr>
      <w:r>
        <w:rPr>
          <w:noProof/>
        </w:rPr>
        <w:t>- **가상 환경 폴더**: 가상 환경은 프로젝트의 루트 디렉토리에 생성하는 것이 일반적입니다. 이렇게 하면 프로젝트와 관련된 모든 설정이 한 곳에 유지되어 관리가 용이합니다.</w:t>
      </w:r>
    </w:p>
    <w:p w14:paraId="2F60D36A" w14:textId="77777777" w:rsidR="00FA6328" w:rsidRDefault="00FA6328" w:rsidP="00FA6328">
      <w:pPr>
        <w:rPr>
          <w:noProof/>
        </w:rPr>
      </w:pPr>
      <w:r>
        <w:rPr>
          <w:noProof/>
        </w:rPr>
        <w:t>- **Python 버전**: 시스템에 여러 버전의 Python이 설치된 경우, `python` 대신 `python3` 또는 특정 버전을 지정할 수 있습니다 (예: `python3.8`).</w:t>
      </w:r>
    </w:p>
    <w:p w14:paraId="309B5051" w14:textId="77777777" w:rsidR="00FA6328" w:rsidRDefault="00FA6328" w:rsidP="00FA6328">
      <w:pPr>
        <w:rPr>
          <w:noProof/>
        </w:rPr>
      </w:pPr>
      <w:r>
        <w:rPr>
          <w:noProof/>
        </w:rPr>
        <w:t>- **VSCode Python 환경 설정**: VSCode에서는 작업 중인 가상 환경을 자동으로 감지하고 선택할 수 있습니다. 이를 위해 오른쪽 하단의 상태 표시줄에서 Python 인터프리터 버전 옆에 있는 드롭다운 메뉴를 클릭하고 원하는 환경을 선택합니다.</w:t>
      </w:r>
    </w:p>
    <w:p w14:paraId="5164FFDA" w14:textId="77777777" w:rsidR="00FA6328" w:rsidRDefault="00FA6328" w:rsidP="00FA6328">
      <w:pPr>
        <w:rPr>
          <w:noProof/>
        </w:rPr>
      </w:pPr>
    </w:p>
    <w:p w14:paraId="5E1467E5" w14:textId="2AB83287" w:rsidR="005D4144" w:rsidRDefault="00FA6328" w:rsidP="00FA6328">
      <w:pPr>
        <w:rPr>
          <w:noProof/>
        </w:rPr>
      </w:pPr>
      <w:r>
        <w:rPr>
          <w:rFonts w:hint="eastAsia"/>
          <w:noProof/>
        </w:rPr>
        <w:t>이러한</w:t>
      </w:r>
      <w:r>
        <w:rPr>
          <w:noProof/>
        </w:rPr>
        <w:t xml:space="preserve"> 단계를 통해 VSCode의 터미널에서 Python 가상 환경을 쉽게 설정하고 관리할 수 있습니다.</w:t>
      </w:r>
    </w:p>
    <w:p w14:paraId="2726DECA" w14:textId="70E36130" w:rsidR="005D4144" w:rsidRDefault="005D4144" w:rsidP="005D4144">
      <w:pPr>
        <w:rPr>
          <w:noProof/>
        </w:rPr>
      </w:pPr>
      <w:r>
        <w:rPr>
          <w:noProof/>
        </w:rPr>
        <w:t xml:space="preserve"> </w:t>
      </w:r>
    </w:p>
    <w:p w14:paraId="5437BE16" w14:textId="77777777" w:rsidR="006347E1" w:rsidRDefault="006347E1" w:rsidP="005D4144">
      <w:pPr>
        <w:rPr>
          <w:noProof/>
        </w:rPr>
      </w:pPr>
    </w:p>
    <w:p w14:paraId="5D30CBF5" w14:textId="77777777" w:rsidR="006347E1" w:rsidRDefault="006347E1" w:rsidP="005D4144">
      <w:pPr>
        <w:rPr>
          <w:noProof/>
        </w:rPr>
      </w:pPr>
    </w:p>
    <w:p w14:paraId="4D7C3672" w14:textId="77777777" w:rsidR="00205D9D" w:rsidRDefault="00205D9D" w:rsidP="005D4144">
      <w:pPr>
        <w:rPr>
          <w:noProof/>
        </w:rPr>
      </w:pPr>
    </w:p>
    <w:p w14:paraId="3C1999AC" w14:textId="77777777" w:rsidR="00205D9D" w:rsidRDefault="00205D9D" w:rsidP="005D4144">
      <w:pPr>
        <w:rPr>
          <w:noProof/>
        </w:rPr>
      </w:pPr>
    </w:p>
    <w:p w14:paraId="70122CC8" w14:textId="77777777" w:rsidR="00205D9D" w:rsidRDefault="00205D9D" w:rsidP="005D4144">
      <w:pPr>
        <w:rPr>
          <w:noProof/>
        </w:rPr>
      </w:pPr>
    </w:p>
    <w:p w14:paraId="1318FE9C" w14:textId="77777777" w:rsidR="00205D9D" w:rsidRDefault="00205D9D" w:rsidP="005D4144">
      <w:pPr>
        <w:rPr>
          <w:noProof/>
        </w:rPr>
      </w:pPr>
    </w:p>
    <w:p w14:paraId="4A53270C" w14:textId="77777777" w:rsidR="00205D9D" w:rsidRDefault="00205D9D" w:rsidP="005D4144">
      <w:pPr>
        <w:rPr>
          <w:noProof/>
        </w:rPr>
      </w:pPr>
    </w:p>
    <w:p w14:paraId="768F2722" w14:textId="77777777" w:rsidR="00205D9D" w:rsidRDefault="00205D9D" w:rsidP="005D4144">
      <w:pPr>
        <w:rPr>
          <w:noProof/>
        </w:rPr>
      </w:pPr>
    </w:p>
    <w:p w14:paraId="7D9E058A" w14:textId="77777777" w:rsidR="00205D9D" w:rsidRDefault="00205D9D" w:rsidP="005D4144">
      <w:pPr>
        <w:rPr>
          <w:noProof/>
        </w:rPr>
      </w:pPr>
    </w:p>
    <w:p w14:paraId="7AB665F4" w14:textId="77777777" w:rsidR="00205D9D" w:rsidRDefault="00205D9D" w:rsidP="005D4144">
      <w:pPr>
        <w:rPr>
          <w:noProof/>
        </w:rPr>
      </w:pPr>
    </w:p>
    <w:p w14:paraId="33047C6C" w14:textId="77777777" w:rsidR="00205D9D" w:rsidRDefault="00205D9D" w:rsidP="005D4144">
      <w:pPr>
        <w:rPr>
          <w:noProof/>
        </w:rPr>
      </w:pPr>
    </w:p>
    <w:p w14:paraId="258D70E1" w14:textId="77777777" w:rsidR="00205D9D" w:rsidRDefault="00205D9D" w:rsidP="005D4144">
      <w:pPr>
        <w:rPr>
          <w:noProof/>
        </w:rPr>
      </w:pPr>
    </w:p>
    <w:p w14:paraId="58D2A4A8" w14:textId="77777777" w:rsidR="00205D9D" w:rsidRDefault="00205D9D" w:rsidP="005D4144">
      <w:pPr>
        <w:rPr>
          <w:noProof/>
        </w:rPr>
      </w:pPr>
    </w:p>
    <w:p w14:paraId="3BA0B46E" w14:textId="36446828" w:rsidR="00205D9D" w:rsidRDefault="00205D9D" w:rsidP="00205D9D">
      <w:pPr>
        <w:pStyle w:val="1"/>
        <w:rPr>
          <w:noProof/>
        </w:rPr>
      </w:pPr>
      <w:r>
        <w:rPr>
          <w:rFonts w:hint="eastAsia"/>
          <w:noProof/>
        </w:rPr>
        <w:t>프로젝트 환경 구축 Step by step</w:t>
      </w:r>
    </w:p>
    <w:p w14:paraId="128E131F" w14:textId="4FB99A6E" w:rsidR="00205D9D" w:rsidRDefault="00205D9D" w:rsidP="00205D9D">
      <w:pPr>
        <w:pStyle w:val="21"/>
        <w:rPr>
          <w:noProof/>
        </w:rPr>
      </w:pPr>
      <w:r>
        <w:rPr>
          <w:rFonts w:hint="eastAsia"/>
          <w:noProof/>
        </w:rPr>
        <w:t>가상환경 만들기( CCC</w:t>
      </w:r>
      <w:r w:rsidR="009010F6">
        <w:rPr>
          <w:rFonts w:hint="eastAsia"/>
          <w:noProof/>
        </w:rPr>
        <w:t>)</w:t>
      </w:r>
    </w:p>
    <w:p w14:paraId="56F9BCD5" w14:textId="1EA9BE9C" w:rsidR="009010F6" w:rsidRDefault="00B02FE7" w:rsidP="009010F6">
      <w:r w:rsidRPr="009010F6">
        <w:rPr>
          <w:noProof/>
        </w:rPr>
        <w:drawing>
          <wp:anchor distT="0" distB="0" distL="114300" distR="114300" simplePos="0" relativeHeight="251658240" behindDoc="0" locked="0" layoutInCell="1" allowOverlap="1" wp14:anchorId="616C6889" wp14:editId="20746783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404360" cy="2278380"/>
            <wp:effectExtent l="0" t="0" r="0" b="7620"/>
            <wp:wrapSquare wrapText="bothSides"/>
            <wp:docPr id="27925291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52919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6">
        <w:rPr>
          <w:rFonts w:hint="eastAsia"/>
        </w:rPr>
        <w:t>VS Code 환경에서</w:t>
      </w:r>
    </w:p>
    <w:p w14:paraId="25F85686" w14:textId="7BDB317D" w:rsidR="009010F6" w:rsidRDefault="009010F6" w:rsidP="009010F6"/>
    <w:p w14:paraId="1DCF6CBC" w14:textId="77777777" w:rsidR="009010F6" w:rsidRDefault="009010F6" w:rsidP="009010F6"/>
    <w:p w14:paraId="22239F0E" w14:textId="2776E221" w:rsidR="009010F6" w:rsidRDefault="009010F6" w:rsidP="009010F6"/>
    <w:p w14:paraId="5E7E4977" w14:textId="77777777" w:rsidR="009010F6" w:rsidRDefault="009010F6" w:rsidP="009010F6"/>
    <w:p w14:paraId="67CB21BE" w14:textId="77777777" w:rsidR="009010F6" w:rsidRDefault="009010F6" w:rsidP="009010F6"/>
    <w:p w14:paraId="33C2FA17" w14:textId="77777777" w:rsidR="009010F6" w:rsidRDefault="009010F6" w:rsidP="009010F6"/>
    <w:p w14:paraId="783532BB" w14:textId="77777777" w:rsidR="009010F6" w:rsidRDefault="009010F6" w:rsidP="009010F6"/>
    <w:p w14:paraId="02276786" w14:textId="15100366" w:rsidR="009010F6" w:rsidRDefault="009010F6" w:rsidP="009010F6"/>
    <w:p w14:paraId="726A50F0" w14:textId="0389E970" w:rsidR="009010F6" w:rsidRDefault="009010F6" w:rsidP="009010F6"/>
    <w:p w14:paraId="42E49B67" w14:textId="225F0CCA" w:rsidR="009010F6" w:rsidRDefault="00B02FE7" w:rsidP="009010F6">
      <w:r>
        <w:rPr>
          <w:noProof/>
        </w:rPr>
        <w:drawing>
          <wp:anchor distT="0" distB="0" distL="114300" distR="114300" simplePos="0" relativeHeight="251659264" behindDoc="0" locked="0" layoutInCell="1" allowOverlap="1" wp14:anchorId="2BD5A3EA" wp14:editId="6DE4C500">
            <wp:simplePos x="0" y="0"/>
            <wp:positionH relativeFrom="column">
              <wp:posOffset>1876425</wp:posOffset>
            </wp:positionH>
            <wp:positionV relativeFrom="paragraph">
              <wp:posOffset>109855</wp:posOffset>
            </wp:positionV>
            <wp:extent cx="4121150" cy="2571750"/>
            <wp:effectExtent l="0" t="0" r="0" b="0"/>
            <wp:wrapNone/>
            <wp:docPr id="21328536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BB26AB" w14:textId="77777777" w:rsidR="009010F6" w:rsidRDefault="009010F6" w:rsidP="009010F6"/>
    <w:p w14:paraId="1974AFD7" w14:textId="05888728" w:rsidR="009010F6" w:rsidRDefault="00B02FE7" w:rsidP="009010F6">
      <w:r w:rsidRPr="00B02FE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82411C" wp14:editId="6B3086FC">
            <wp:simplePos x="0" y="0"/>
            <wp:positionH relativeFrom="column">
              <wp:posOffset>723900</wp:posOffset>
            </wp:positionH>
            <wp:positionV relativeFrom="paragraph">
              <wp:posOffset>3762375</wp:posOffset>
            </wp:positionV>
            <wp:extent cx="5379720" cy="1935480"/>
            <wp:effectExtent l="0" t="0" r="0" b="7620"/>
            <wp:wrapNone/>
            <wp:docPr id="9018107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107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6" w:rsidRPr="009010F6">
        <w:rPr>
          <w:noProof/>
        </w:rPr>
        <w:drawing>
          <wp:inline distT="0" distB="0" distL="0" distR="0" wp14:anchorId="3DEC7DBC" wp14:editId="20C86428">
            <wp:extent cx="5731510" cy="3430905"/>
            <wp:effectExtent l="0" t="0" r="2540" b="0"/>
            <wp:docPr id="162215987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987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409F" w14:textId="77777777" w:rsidR="00B02FE7" w:rsidRDefault="00B02FE7" w:rsidP="009010F6"/>
    <w:p w14:paraId="193B9491" w14:textId="77777777" w:rsidR="00B02FE7" w:rsidRDefault="00B02FE7" w:rsidP="009010F6"/>
    <w:p w14:paraId="4E3E0DF2" w14:textId="77777777" w:rsidR="00B02FE7" w:rsidRDefault="00B02FE7" w:rsidP="009010F6"/>
    <w:p w14:paraId="3A9479C6" w14:textId="77777777" w:rsidR="00B02FE7" w:rsidRDefault="00B02FE7" w:rsidP="009010F6"/>
    <w:p w14:paraId="2ABE9AB3" w14:textId="77777777" w:rsidR="00B02FE7" w:rsidRDefault="00B02FE7" w:rsidP="009010F6"/>
    <w:p w14:paraId="068D1DF3" w14:textId="77777777" w:rsidR="00B02FE7" w:rsidRDefault="00B02FE7" w:rsidP="009010F6"/>
    <w:p w14:paraId="3C1110F5" w14:textId="77777777" w:rsidR="00B02FE7" w:rsidRDefault="00B02FE7" w:rsidP="009010F6"/>
    <w:p w14:paraId="0B6D7D01" w14:textId="77777777" w:rsidR="00B02FE7" w:rsidRDefault="00B02FE7" w:rsidP="009010F6"/>
    <w:p w14:paraId="7573B67E" w14:textId="77777777" w:rsidR="00B02FE7" w:rsidRDefault="00B02FE7" w:rsidP="009010F6"/>
    <w:p w14:paraId="27CFA289" w14:textId="36FB04F3" w:rsidR="00B02FE7" w:rsidRDefault="00B02FE7" w:rsidP="009010F6">
      <w:r w:rsidRPr="00B02FE7">
        <w:rPr>
          <w:noProof/>
        </w:rPr>
        <w:drawing>
          <wp:inline distT="0" distB="0" distL="0" distR="0" wp14:anchorId="56F9C035" wp14:editId="49E28D0B">
            <wp:extent cx="5731510" cy="1463675"/>
            <wp:effectExtent l="0" t="0" r="2540" b="3175"/>
            <wp:docPr id="3897484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4842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AF78" w14:textId="77777777" w:rsidR="00B02FE7" w:rsidRDefault="00B02FE7" w:rsidP="009010F6"/>
    <w:p w14:paraId="3C1476F8" w14:textId="77777777" w:rsidR="00B02FE7" w:rsidRDefault="00B02FE7" w:rsidP="009010F6"/>
    <w:p w14:paraId="39D4214F" w14:textId="77777777" w:rsidR="00B02FE7" w:rsidRDefault="00B02FE7" w:rsidP="009010F6"/>
    <w:p w14:paraId="3D38FA6E" w14:textId="77777777" w:rsidR="00B02FE7" w:rsidRDefault="00B02FE7" w:rsidP="009010F6"/>
    <w:p w14:paraId="7746FA93" w14:textId="77777777" w:rsidR="00B02FE7" w:rsidRPr="009010F6" w:rsidRDefault="00B02FE7" w:rsidP="009010F6"/>
    <w:sectPr w:rsidR="00B02FE7" w:rsidRPr="009010F6" w:rsidSect="005059C6">
      <w:footerReference w:type="defaul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3F8D" w14:textId="77777777" w:rsidR="005059C6" w:rsidRDefault="005059C6">
      <w:pPr>
        <w:spacing w:line="240" w:lineRule="auto"/>
      </w:pPr>
      <w:r>
        <w:separator/>
      </w:r>
    </w:p>
  </w:endnote>
  <w:endnote w:type="continuationSeparator" w:id="0">
    <w:p w14:paraId="0D66F22E" w14:textId="77777777" w:rsidR="005059C6" w:rsidRDefault="005059C6">
      <w:pPr>
        <w:spacing w:line="240" w:lineRule="auto"/>
      </w:pPr>
      <w:r>
        <w:continuationSeparator/>
      </w:r>
    </w:p>
  </w:endnote>
  <w:endnote w:type="continuationNotice" w:id="1">
    <w:p w14:paraId="6F42F178" w14:textId="77777777" w:rsidR="005059C6" w:rsidRDefault="005059C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Content>
      <w:p w14:paraId="39A12C2A" w14:textId="77777777" w:rsidR="005C6D45" w:rsidRPr="00E965A2" w:rsidRDefault="002F25A8">
        <w:pPr>
          <w:pStyle w:val="ab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Pr="00E965A2">
          <w:rPr>
            <w:rFonts w:hint="eastAsia"/>
            <w:noProof/>
            <w:lang w:val="ko-KR" w:bidi="ko-KR"/>
          </w:rPr>
          <w:t>2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14:paraId="77281016" w14:textId="77777777" w:rsidR="005C6D45" w:rsidRPr="00E965A2" w:rsidRDefault="005C6D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0778" w14:textId="77777777" w:rsidR="005059C6" w:rsidRDefault="005059C6">
      <w:pPr>
        <w:spacing w:line="240" w:lineRule="auto"/>
      </w:pPr>
      <w:r>
        <w:separator/>
      </w:r>
    </w:p>
  </w:footnote>
  <w:footnote w:type="continuationSeparator" w:id="0">
    <w:p w14:paraId="66F22FBA" w14:textId="77777777" w:rsidR="005059C6" w:rsidRDefault="005059C6">
      <w:pPr>
        <w:spacing w:line="240" w:lineRule="auto"/>
      </w:pPr>
      <w:r>
        <w:continuationSeparator/>
      </w:r>
    </w:p>
  </w:footnote>
  <w:footnote w:type="continuationNotice" w:id="1">
    <w:p w14:paraId="38C42C76" w14:textId="77777777" w:rsidR="005059C6" w:rsidRDefault="005059C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1D4FB0"/>
    <w:multiLevelType w:val="multilevel"/>
    <w:tmpl w:val="B9C0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2B3B3F"/>
    <w:multiLevelType w:val="multilevel"/>
    <w:tmpl w:val="51B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5B4875"/>
    <w:multiLevelType w:val="multilevel"/>
    <w:tmpl w:val="EA1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0D87315"/>
    <w:multiLevelType w:val="hybridMultilevel"/>
    <w:tmpl w:val="934EB7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F316D"/>
    <w:multiLevelType w:val="multilevel"/>
    <w:tmpl w:val="A5D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3C238E"/>
    <w:multiLevelType w:val="multilevel"/>
    <w:tmpl w:val="B08E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A56C4"/>
    <w:multiLevelType w:val="multilevel"/>
    <w:tmpl w:val="D35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B7A16"/>
    <w:multiLevelType w:val="multilevel"/>
    <w:tmpl w:val="CBC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D44A9C"/>
    <w:multiLevelType w:val="multilevel"/>
    <w:tmpl w:val="252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8" w15:restartNumberingAfterBreak="0">
    <w:nsid w:val="7BE67496"/>
    <w:multiLevelType w:val="multilevel"/>
    <w:tmpl w:val="02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78558">
    <w:abstractNumId w:val="27"/>
  </w:num>
  <w:num w:numId="2" w16cid:durableId="1481387225">
    <w:abstractNumId w:val="27"/>
    <w:lvlOverride w:ilvl="0">
      <w:startOverride w:val="1"/>
    </w:lvlOverride>
  </w:num>
  <w:num w:numId="3" w16cid:durableId="1853950498">
    <w:abstractNumId w:val="27"/>
  </w:num>
  <w:num w:numId="4" w16cid:durableId="774057012">
    <w:abstractNumId w:val="27"/>
    <w:lvlOverride w:ilvl="0">
      <w:startOverride w:val="1"/>
    </w:lvlOverride>
  </w:num>
  <w:num w:numId="5" w16cid:durableId="1483308697">
    <w:abstractNumId w:val="8"/>
  </w:num>
  <w:num w:numId="6" w16cid:durableId="1780100485">
    <w:abstractNumId w:val="27"/>
    <w:lvlOverride w:ilvl="0">
      <w:startOverride w:val="1"/>
    </w:lvlOverride>
  </w:num>
  <w:num w:numId="7" w16cid:durableId="144503039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5241723">
    <w:abstractNumId w:val="12"/>
  </w:num>
  <w:num w:numId="9" w16cid:durableId="10322645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77465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290828">
    <w:abstractNumId w:val="7"/>
  </w:num>
  <w:num w:numId="12" w16cid:durableId="1330403977">
    <w:abstractNumId w:val="6"/>
  </w:num>
  <w:num w:numId="13" w16cid:durableId="501285650">
    <w:abstractNumId w:val="5"/>
  </w:num>
  <w:num w:numId="14" w16cid:durableId="2104960114">
    <w:abstractNumId w:val="4"/>
  </w:num>
  <w:num w:numId="15" w16cid:durableId="2001613714">
    <w:abstractNumId w:val="3"/>
  </w:num>
  <w:num w:numId="16" w16cid:durableId="459762430">
    <w:abstractNumId w:val="2"/>
  </w:num>
  <w:num w:numId="17" w16cid:durableId="1995454002">
    <w:abstractNumId w:val="1"/>
  </w:num>
  <w:num w:numId="18" w16cid:durableId="1592277637">
    <w:abstractNumId w:val="0"/>
  </w:num>
  <w:num w:numId="19" w16cid:durableId="1649747547">
    <w:abstractNumId w:val="29"/>
  </w:num>
  <w:num w:numId="20" w16cid:durableId="83497667">
    <w:abstractNumId w:val="9"/>
  </w:num>
  <w:num w:numId="21" w16cid:durableId="182328459">
    <w:abstractNumId w:val="26"/>
  </w:num>
  <w:num w:numId="22" w16cid:durableId="44451862">
    <w:abstractNumId w:val="22"/>
  </w:num>
  <w:num w:numId="23" w16cid:durableId="1228877766">
    <w:abstractNumId w:val="20"/>
  </w:num>
  <w:num w:numId="24" w16cid:durableId="357125013">
    <w:abstractNumId w:val="17"/>
  </w:num>
  <w:num w:numId="25" w16cid:durableId="83067796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549390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29543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118496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24268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0328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576747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05158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016714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3499604">
    <w:abstractNumId w:val="21"/>
  </w:num>
  <w:num w:numId="35" w16cid:durableId="1658730105">
    <w:abstractNumId w:val="15"/>
  </w:num>
  <w:num w:numId="36" w16cid:durableId="270285776">
    <w:abstractNumId w:val="10"/>
  </w:num>
  <w:num w:numId="37" w16cid:durableId="1888645125">
    <w:abstractNumId w:val="16"/>
  </w:num>
  <w:num w:numId="38" w16cid:durableId="1108694062">
    <w:abstractNumId w:val="23"/>
  </w:num>
  <w:num w:numId="39" w16cid:durableId="1992129895">
    <w:abstractNumId w:val="25"/>
  </w:num>
  <w:num w:numId="40" w16cid:durableId="159470894">
    <w:abstractNumId w:val="24"/>
  </w:num>
  <w:num w:numId="41" w16cid:durableId="694307541">
    <w:abstractNumId w:val="28"/>
  </w:num>
  <w:num w:numId="42" w16cid:durableId="1746758025">
    <w:abstractNumId w:val="14"/>
  </w:num>
  <w:num w:numId="43" w16cid:durableId="259920703">
    <w:abstractNumId w:val="11"/>
  </w:num>
  <w:num w:numId="44" w16cid:durableId="2003896076">
    <w:abstractNumId w:val="18"/>
  </w:num>
  <w:num w:numId="45" w16cid:durableId="177356076">
    <w:abstractNumId w:val="19"/>
  </w:num>
  <w:num w:numId="46" w16cid:durableId="16389914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6"/>
    <w:rsid w:val="00016748"/>
    <w:rsid w:val="0006567E"/>
    <w:rsid w:val="000760DB"/>
    <w:rsid w:val="00077C41"/>
    <w:rsid w:val="000911A0"/>
    <w:rsid w:val="000A780B"/>
    <w:rsid w:val="000F00E7"/>
    <w:rsid w:val="00146F78"/>
    <w:rsid w:val="0016766E"/>
    <w:rsid w:val="00170063"/>
    <w:rsid w:val="00175643"/>
    <w:rsid w:val="001A319B"/>
    <w:rsid w:val="001A3ECE"/>
    <w:rsid w:val="001B2338"/>
    <w:rsid w:val="001F379F"/>
    <w:rsid w:val="00205D9D"/>
    <w:rsid w:val="002061A9"/>
    <w:rsid w:val="00217B64"/>
    <w:rsid w:val="00235579"/>
    <w:rsid w:val="00257FAA"/>
    <w:rsid w:val="00263938"/>
    <w:rsid w:val="00292A55"/>
    <w:rsid w:val="002B28F8"/>
    <w:rsid w:val="002E78EB"/>
    <w:rsid w:val="002F25A8"/>
    <w:rsid w:val="002F7D4A"/>
    <w:rsid w:val="00306FD1"/>
    <w:rsid w:val="00337C18"/>
    <w:rsid w:val="003407A9"/>
    <w:rsid w:val="00340DC9"/>
    <w:rsid w:val="00350BD5"/>
    <w:rsid w:val="00370427"/>
    <w:rsid w:val="00444F02"/>
    <w:rsid w:val="004733D6"/>
    <w:rsid w:val="00490CC6"/>
    <w:rsid w:val="004A70FB"/>
    <w:rsid w:val="004E31B1"/>
    <w:rsid w:val="004F05F9"/>
    <w:rsid w:val="004F79C4"/>
    <w:rsid w:val="005059C6"/>
    <w:rsid w:val="005509B2"/>
    <w:rsid w:val="005556DB"/>
    <w:rsid w:val="00580FB0"/>
    <w:rsid w:val="005A1C69"/>
    <w:rsid w:val="005A4D2B"/>
    <w:rsid w:val="005C6D45"/>
    <w:rsid w:val="005D34ED"/>
    <w:rsid w:val="005D4144"/>
    <w:rsid w:val="005D58F7"/>
    <w:rsid w:val="00617D63"/>
    <w:rsid w:val="0062097F"/>
    <w:rsid w:val="00621A34"/>
    <w:rsid w:val="006233C1"/>
    <w:rsid w:val="006347E1"/>
    <w:rsid w:val="00643D1A"/>
    <w:rsid w:val="00674588"/>
    <w:rsid w:val="006A7B57"/>
    <w:rsid w:val="006D0862"/>
    <w:rsid w:val="006D44C5"/>
    <w:rsid w:val="006E01E8"/>
    <w:rsid w:val="00713672"/>
    <w:rsid w:val="0073562D"/>
    <w:rsid w:val="007B07DE"/>
    <w:rsid w:val="00823962"/>
    <w:rsid w:val="008270A2"/>
    <w:rsid w:val="00853F77"/>
    <w:rsid w:val="00885CE1"/>
    <w:rsid w:val="008907FF"/>
    <w:rsid w:val="008A5E11"/>
    <w:rsid w:val="008B696C"/>
    <w:rsid w:val="008B6BEE"/>
    <w:rsid w:val="008E4897"/>
    <w:rsid w:val="008F78D7"/>
    <w:rsid w:val="009010F6"/>
    <w:rsid w:val="009200C1"/>
    <w:rsid w:val="00980085"/>
    <w:rsid w:val="00997127"/>
    <w:rsid w:val="009D216F"/>
    <w:rsid w:val="009D3248"/>
    <w:rsid w:val="009F085C"/>
    <w:rsid w:val="00A20636"/>
    <w:rsid w:val="00A65E8A"/>
    <w:rsid w:val="00A87896"/>
    <w:rsid w:val="00AC1EE7"/>
    <w:rsid w:val="00B02FE7"/>
    <w:rsid w:val="00B11E2A"/>
    <w:rsid w:val="00B131A4"/>
    <w:rsid w:val="00B13537"/>
    <w:rsid w:val="00B248BB"/>
    <w:rsid w:val="00B650C6"/>
    <w:rsid w:val="00B77F28"/>
    <w:rsid w:val="00BA63C2"/>
    <w:rsid w:val="00BC6939"/>
    <w:rsid w:val="00BD0BC4"/>
    <w:rsid w:val="00BD6010"/>
    <w:rsid w:val="00BE1875"/>
    <w:rsid w:val="00BE45C8"/>
    <w:rsid w:val="00BF2331"/>
    <w:rsid w:val="00BF7463"/>
    <w:rsid w:val="00C30889"/>
    <w:rsid w:val="00C569B4"/>
    <w:rsid w:val="00C90A2E"/>
    <w:rsid w:val="00CB7490"/>
    <w:rsid w:val="00CC5861"/>
    <w:rsid w:val="00D30B81"/>
    <w:rsid w:val="00D3649E"/>
    <w:rsid w:val="00D371F6"/>
    <w:rsid w:val="00D65327"/>
    <w:rsid w:val="00D91FFD"/>
    <w:rsid w:val="00DA1AD9"/>
    <w:rsid w:val="00DD7DF1"/>
    <w:rsid w:val="00DF0FDA"/>
    <w:rsid w:val="00E142DA"/>
    <w:rsid w:val="00E16F51"/>
    <w:rsid w:val="00E40EA2"/>
    <w:rsid w:val="00E965A2"/>
    <w:rsid w:val="00EA4A61"/>
    <w:rsid w:val="00EB0B6E"/>
    <w:rsid w:val="00EB61E4"/>
    <w:rsid w:val="00EB7B6B"/>
    <w:rsid w:val="00EE70C1"/>
    <w:rsid w:val="00F05097"/>
    <w:rsid w:val="00F169E1"/>
    <w:rsid w:val="00F66FCC"/>
    <w:rsid w:val="00F77B79"/>
    <w:rsid w:val="00F866A8"/>
    <w:rsid w:val="00F92642"/>
    <w:rsid w:val="00FA6328"/>
    <w:rsid w:val="00FB35C9"/>
    <w:rsid w:val="00FB5B59"/>
    <w:rsid w:val="00FC318F"/>
    <w:rsid w:val="00FC31E2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FD463"/>
  <w15:chartTrackingRefBased/>
  <w15:docId w15:val="{A67541A0-EF28-4264-AEFD-5AEBB6E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46F78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1"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E965A2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E965A2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link w:val="Char0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1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3"/>
    <w:link w:val="a7"/>
    <w:uiPriority w:val="1"/>
    <w:rsid w:val="00E965A2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2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2">
    <w:name w:val="부제 Char"/>
    <w:basedOn w:val="a3"/>
    <w:link w:val="a8"/>
    <w:uiPriority w:val="2"/>
    <w:rsid w:val="00E965A2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3"/>
    <w:uiPriority w:val="99"/>
    <w:unhideWhenUsed/>
    <w:rsid w:val="00E965A2"/>
    <w:pPr>
      <w:spacing w:line="240" w:lineRule="auto"/>
    </w:pPr>
  </w:style>
  <w:style w:type="character" w:customStyle="1" w:styleId="Char3">
    <w:name w:val="바닥글 Char"/>
    <w:basedOn w:val="a3"/>
    <w:link w:val="ab"/>
    <w:uiPriority w:val="99"/>
    <w:rsid w:val="00E965A2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146F78"/>
    <w:rPr>
      <w:rFonts w:ascii="맑은 고딕" w:eastAsia="맑은 고딕" w:hAnsi="맑은 고딕"/>
      <w:i w:val="0"/>
      <w:iCs/>
      <w:color w:val="2B579A" w:themeColor="accent5"/>
    </w:rPr>
  </w:style>
  <w:style w:type="table" w:styleId="10">
    <w:name w:val="Grid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1"/>
    <w:rsid w:val="00E965A2"/>
    <w:rPr>
      <w:rFonts w:ascii="맑은 고딕" w:eastAsia="맑은 고딕" w:hAnsi="맑은 고딕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E965A2"/>
    <w:pPr>
      <w:numPr>
        <w:numId w:val="5"/>
      </w:numPr>
    </w:pPr>
  </w:style>
  <w:style w:type="paragraph" w:styleId="ad">
    <w:name w:val="Balloon Text"/>
    <w:basedOn w:val="a2"/>
    <w:link w:val="Char4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E965A2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5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E965A2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E965A2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E965A2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E965A2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E965A2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E965A2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E965A2"/>
    <w:pPr>
      <w:spacing w:before="240"/>
    </w:pPr>
    <w:rPr>
      <w:noProof/>
    </w:rPr>
  </w:style>
  <w:style w:type="paragraph" w:styleId="af6">
    <w:name w:val="Bibliography"/>
    <w:basedOn w:val="a2"/>
    <w:next w:val="a2"/>
    <w:uiPriority w:val="37"/>
    <w:semiHidden/>
    <w:unhideWhenUsed/>
    <w:rsid w:val="00E965A2"/>
  </w:style>
  <w:style w:type="paragraph" w:styleId="TOC">
    <w:name w:val="TOC Heading"/>
    <w:basedOn w:val="1"/>
    <w:next w:val="a2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7"/>
    <w:uiPriority w:val="99"/>
    <w:semiHidden/>
    <w:unhideWhenUsed/>
    <w:rsid w:val="00E965A2"/>
    <w:pPr>
      <w:spacing w:after="120"/>
    </w:pPr>
  </w:style>
  <w:style w:type="character" w:customStyle="1" w:styleId="Char7">
    <w:name w:val="본문 Char"/>
    <w:basedOn w:val="a3"/>
    <w:link w:val="af8"/>
    <w:uiPriority w:val="99"/>
    <w:semiHidden/>
    <w:rsid w:val="00E965A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E965A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E965A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E965A2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8"/>
    <w:uiPriority w:val="99"/>
    <w:semiHidden/>
    <w:unhideWhenUsed/>
    <w:rsid w:val="00E965A2"/>
    <w:pPr>
      <w:spacing w:after="0"/>
      <w:ind w:firstLine="360"/>
    </w:pPr>
  </w:style>
  <w:style w:type="character" w:customStyle="1" w:styleId="Char8">
    <w:name w:val="본문 첫 줄 들여쓰기 Char"/>
    <w:basedOn w:val="Char7"/>
    <w:link w:val="af9"/>
    <w:uiPriority w:val="99"/>
    <w:semiHidden/>
    <w:rsid w:val="00E965A2"/>
    <w:rPr>
      <w:rFonts w:ascii="맑은 고딕" w:eastAsia="맑은 고딕" w:hAnsi="맑은 고딕"/>
    </w:rPr>
  </w:style>
  <w:style w:type="paragraph" w:styleId="afa">
    <w:name w:val="Body Text Indent"/>
    <w:basedOn w:val="a2"/>
    <w:link w:val="Char9"/>
    <w:uiPriority w:val="99"/>
    <w:semiHidden/>
    <w:unhideWhenUsed/>
    <w:rsid w:val="00E965A2"/>
    <w:pPr>
      <w:spacing w:after="120"/>
      <w:ind w:left="360"/>
    </w:pPr>
  </w:style>
  <w:style w:type="character" w:customStyle="1" w:styleId="Char9">
    <w:name w:val="본문 들여쓰기 Char"/>
    <w:basedOn w:val="a3"/>
    <w:link w:val="afa"/>
    <w:uiPriority w:val="99"/>
    <w:semiHidden/>
    <w:rsid w:val="00E965A2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E965A2"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  <w:rsid w:val="00E965A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E965A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E965A2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E965A2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a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a">
    <w:name w:val="맺음말 Char"/>
    <w:basedOn w:val="a3"/>
    <w:link w:val="afd"/>
    <w:uiPriority w:val="99"/>
    <w:semiHidden/>
    <w:rsid w:val="00E965A2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b"/>
    <w:uiPriority w:val="99"/>
    <w:semiHidden/>
    <w:unhideWhenUsed/>
    <w:rsid w:val="00E965A2"/>
  </w:style>
  <w:style w:type="character" w:customStyle="1" w:styleId="Charb">
    <w:name w:val="날짜 Char"/>
    <w:basedOn w:val="a3"/>
    <w:link w:val="aff2"/>
    <w:uiPriority w:val="99"/>
    <w:semiHidden/>
    <w:rsid w:val="00E965A2"/>
    <w:rPr>
      <w:rFonts w:ascii="맑은 고딕" w:eastAsia="맑은 고딕" w:hAnsi="맑은 고딕"/>
    </w:rPr>
  </w:style>
  <w:style w:type="paragraph" w:styleId="aff3">
    <w:name w:val="Document Map"/>
    <w:basedOn w:val="a2"/>
    <w:link w:val="Charc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Charc">
    <w:name w:val="문서 구조 Char"/>
    <w:basedOn w:val="a3"/>
    <w:link w:val="aff3"/>
    <w:uiPriority w:val="99"/>
    <w:semiHidden/>
    <w:rsid w:val="00E965A2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d"/>
    <w:uiPriority w:val="99"/>
    <w:semiHidden/>
    <w:unhideWhenUsed/>
    <w:rsid w:val="00E965A2"/>
    <w:pPr>
      <w:spacing w:before="0" w:line="240" w:lineRule="auto"/>
    </w:pPr>
  </w:style>
  <w:style w:type="character" w:customStyle="1" w:styleId="Chard">
    <w:name w:val="전자 메일 서명 Char"/>
    <w:basedOn w:val="a3"/>
    <w:link w:val="aff4"/>
    <w:uiPriority w:val="99"/>
    <w:semiHidden/>
    <w:rsid w:val="00E965A2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e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3"/>
    <w:link w:val="aff6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3"/>
    <w:link w:val="affa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1"/>
    <w:rsid w:val="00E965A2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146F78"/>
    <w:rPr>
      <w:rFonts w:ascii="맑은 고딕" w:eastAsia="맑은 고딕" w:hAnsi="맑은 고딕" w:cstheme="majorBidi"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1"/>
    <w:rsid w:val="00E965A2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1"/>
    <w:semiHidden/>
    <w:rsid w:val="00E965A2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1"/>
    <w:semiHidden/>
    <w:rsid w:val="00E965A2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1"/>
    <w:semiHidden/>
    <w:rsid w:val="00E965A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E965A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E965A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E965A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E965A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E965A2"/>
    <w:rPr>
      <w:rFonts w:cstheme="majorBidi"/>
      <w:b/>
      <w:bCs/>
    </w:rPr>
  </w:style>
  <w:style w:type="paragraph" w:styleId="affc">
    <w:name w:val="Intense Quote"/>
    <w:basedOn w:val="a2"/>
    <w:next w:val="a2"/>
    <w:link w:val="Charf0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3"/>
    <w:link w:val="affc"/>
    <w:uiPriority w:val="30"/>
    <w:semiHidden/>
    <w:rsid w:val="00E965A2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E965A2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E965A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965A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965A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965A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965A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E965A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965A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965A2"/>
    <w:pPr>
      <w:ind w:left="720"/>
      <w:contextualSpacing/>
    </w:pPr>
  </w:style>
  <w:style w:type="table" w:styleId="12">
    <w:name w:val="List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1">
    <w:name w:val="매크로 텍스트 Char"/>
    <w:basedOn w:val="a3"/>
    <w:link w:val="afff5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2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6"/>
    <w:uiPriority w:val="99"/>
    <w:semiHidden/>
    <w:rsid w:val="00E965A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E965A2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E965A2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E965A2"/>
    <w:pPr>
      <w:spacing w:before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E965A2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E965A2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4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Charf4">
    <w:name w:val="글자만 Char"/>
    <w:basedOn w:val="a3"/>
    <w:link w:val="afffc"/>
    <w:uiPriority w:val="99"/>
    <w:semiHidden/>
    <w:rsid w:val="00E965A2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5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d"/>
    <w:uiPriority w:val="29"/>
    <w:semiHidden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6"/>
    <w:uiPriority w:val="99"/>
    <w:semiHidden/>
    <w:unhideWhenUsed/>
    <w:rsid w:val="00E965A2"/>
  </w:style>
  <w:style w:type="character" w:customStyle="1" w:styleId="Charf6">
    <w:name w:val="인사말 Char"/>
    <w:basedOn w:val="a3"/>
    <w:link w:val="afffe"/>
    <w:uiPriority w:val="99"/>
    <w:semiHidden/>
    <w:rsid w:val="00E965A2"/>
    <w:rPr>
      <w:rFonts w:ascii="맑은 고딕" w:eastAsia="맑은 고딕" w:hAnsi="맑은 고딕"/>
    </w:rPr>
  </w:style>
  <w:style w:type="paragraph" w:styleId="affff">
    <w:name w:val="Signature"/>
    <w:basedOn w:val="a2"/>
    <w:link w:val="Charf7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f7">
    <w:name w:val="서명 Char"/>
    <w:basedOn w:val="a3"/>
    <w:link w:val="affff"/>
    <w:uiPriority w:val="99"/>
    <w:semiHidden/>
    <w:rsid w:val="00E965A2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E965A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E965A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E965A2"/>
  </w:style>
  <w:style w:type="table" w:styleId="affff7">
    <w:name w:val="Table Professional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E965A2"/>
    <w:pPr>
      <w:spacing w:after="100"/>
    </w:pPr>
    <w:rPr>
      <w:noProof/>
    </w:rPr>
  </w:style>
  <w:style w:type="paragraph" w:styleId="2f6">
    <w:name w:val="toc 2"/>
    <w:basedOn w:val="a2"/>
    <w:next w:val="a2"/>
    <w:autoRedefine/>
    <w:uiPriority w:val="39"/>
    <w:unhideWhenUsed/>
    <w:rsid w:val="00E965A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E965A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E965A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E965A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E965A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E965A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965A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965A2"/>
    <w:pPr>
      <w:spacing w:after="100"/>
      <w:ind w:left="1760"/>
    </w:pPr>
  </w:style>
  <w:style w:type="character" w:styleId="affffa">
    <w:name w:val="Unresolved Mention"/>
    <w:basedOn w:val="a3"/>
    <w:uiPriority w:val="99"/>
    <w:unhideWhenUsed/>
    <w:rsid w:val="00E965A2"/>
    <w:rPr>
      <w:rFonts w:ascii="맑은 고딕" w:eastAsia="맑은 고딕" w:hAnsi="맑은 고딕"/>
      <w:color w:val="605E5C"/>
      <w:shd w:val="clear" w:color="auto" w:fill="E1DFDD"/>
    </w:rPr>
  </w:style>
  <w:style w:type="character" w:styleId="affffb">
    <w:name w:val="Mention"/>
    <w:basedOn w:val="a3"/>
    <w:uiPriority w:val="99"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paragraph" w:styleId="affffc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ffffd">
    <w:name w:val="표준 문안을 사용해 보세요."/>
    <w:basedOn w:val="a2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ffffe">
    <w:name w:val="인용문 강조"/>
    <w:basedOn w:val="a2"/>
    <w:next w:val="a2"/>
    <w:link w:val="afffff"/>
    <w:qFormat/>
    <w:rsid w:val="00146F78"/>
    <w:rPr>
      <w:color w:val="3B3838" w:themeColor="background2" w:themeShade="40"/>
    </w:rPr>
  </w:style>
  <w:style w:type="character" w:customStyle="1" w:styleId="Char0">
    <w:name w:val="번호 매기기 Char"/>
    <w:basedOn w:val="a3"/>
    <w:link w:val="a1"/>
    <w:uiPriority w:val="10"/>
    <w:rsid w:val="00E965A2"/>
    <w:rPr>
      <w:rFonts w:ascii="맑은 고딕" w:eastAsia="맑은 고딕" w:hAnsi="맑은 고딕"/>
      <w:color w:val="3B3838" w:themeColor="background2" w:themeShade="40"/>
    </w:rPr>
  </w:style>
  <w:style w:type="character" w:customStyle="1" w:styleId="afffff">
    <w:name w:val="인용문 강조 문자"/>
    <w:basedOn w:val="Char0"/>
    <w:link w:val="affffe"/>
    <w:rsid w:val="00146F78"/>
    <w:rPr>
      <w:rFonts w:ascii="맑은 고딕" w:eastAsia="맑은 고딕" w:hAnsi="맑은 고딕"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E965A2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E965A2"/>
    <w:pPr>
      <w:numPr>
        <w:numId w:val="36"/>
      </w:numPr>
    </w:pPr>
  </w:style>
  <w:style w:type="character" w:styleId="afffff0">
    <w:name w:val="Hashtag"/>
    <w:basedOn w:val="a3"/>
    <w:uiPriority w:val="99"/>
    <w:semiHidden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character" w:styleId="afffff1">
    <w:name w:val="Smart Hyperlink"/>
    <w:basedOn w:val="a3"/>
    <w:uiPriority w:val="99"/>
    <w:semiHidden/>
    <w:unhideWhenUsed/>
    <w:rsid w:val="00E965A2"/>
    <w:rPr>
      <w:rFonts w:ascii="맑은 고딕" w:eastAsia="맑은 고딕" w:hAnsi="맑은 고딕"/>
      <w:u w:val="dotted"/>
    </w:rPr>
  </w:style>
  <w:style w:type="character" w:customStyle="1" w:styleId="hljs-builtin">
    <w:name w:val="hljs-built_in"/>
    <w:basedOn w:val="a3"/>
    <w:rsid w:val="00A20636"/>
  </w:style>
  <w:style w:type="character" w:customStyle="1" w:styleId="hljs-string">
    <w:name w:val="hljs-string"/>
    <w:basedOn w:val="a3"/>
    <w:rsid w:val="00B2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15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92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848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01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75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65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026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6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07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66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855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117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97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01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194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2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08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6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nSongAi:%20ghp_4v1suaZWcMPKBasdsadasdsadsad@github.com/MoonSongAi/PjtCCC.gi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B30CA796-393D-42E7-B4E6-94465C44FA45%7d\%7b79E6E8C9-FE66-4414-A0B0-C5309DCE76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C8E3-4064-462A-9551-D1E1C2AD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{79E6E8C9-FE66-4414-A0B0-C5309DCE76C8}tf45325165_win32.dotx</Template>
  <TotalTime>203</TotalTime>
  <Pages>12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doha yoon</cp:lastModifiedBy>
  <cp:revision>10</cp:revision>
  <dcterms:created xsi:type="dcterms:W3CDTF">2024-03-26T04:53:00Z</dcterms:created>
  <dcterms:modified xsi:type="dcterms:W3CDTF">2024-03-26T08:17:00Z</dcterms:modified>
</cp:coreProperties>
</file>