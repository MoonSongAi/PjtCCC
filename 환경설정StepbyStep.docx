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F483" w14:textId="047F5402" w:rsidR="005C6D45" w:rsidRPr="00146F78" w:rsidRDefault="00DA1AD9">
      <w:pPr>
        <w:pStyle w:val="a7"/>
        <w:rPr>
          <w:noProof/>
          <w:sz w:val="72"/>
          <w:szCs w:val="72"/>
        </w:rPr>
      </w:pPr>
      <w:r>
        <w:rPr>
          <w:rFonts w:hint="eastAsia"/>
          <w:noProof/>
          <w:sz w:val="72"/>
          <w:szCs w:val="72"/>
          <w:lang w:val="ko-KR" w:bidi="ko-KR"/>
        </w:rPr>
        <w:t>프로젝트 개요</w:t>
      </w:r>
    </w:p>
    <w:p w14:paraId="59F22858" w14:textId="4381115C" w:rsidR="005C6D45" w:rsidRPr="00146F78" w:rsidRDefault="00077C41">
      <w:pPr>
        <w:pStyle w:val="a8"/>
        <w:rPr>
          <w:noProof/>
        </w:rPr>
      </w:pPr>
      <w:bookmarkStart w:id="0" w:name="_Hlk487785372"/>
      <w:bookmarkEnd w:id="0"/>
      <w:r>
        <w:rPr>
          <w:rFonts w:hint="eastAsia"/>
          <w:noProof/>
          <w:lang w:val="ko-KR" w:bidi="ko-KR"/>
        </w:rPr>
        <w:t>표시 디자인 이미지분석</w:t>
      </w:r>
      <w:r>
        <w:rPr>
          <w:noProof/>
          <w:lang w:val="ko-KR" w:bidi="ko-KR"/>
        </w:rPr>
        <w:t>……………</w:t>
      </w:r>
      <w:r>
        <w:rPr>
          <w:rFonts w:hint="eastAsia"/>
          <w:noProof/>
          <w:lang w:val="ko-KR" w:bidi="ko-KR"/>
        </w:rPr>
        <w:t>..</w:t>
      </w:r>
    </w:p>
    <w:p w14:paraId="3A02A13E" w14:textId="412E24D2" w:rsidR="00617D63" w:rsidRPr="00146F78" w:rsidRDefault="00DA1AD9">
      <w:pPr>
        <w:rPr>
          <w:noProof/>
        </w:rPr>
      </w:pPr>
      <w:r>
        <w:rPr>
          <w:rFonts w:hint="eastAsia"/>
          <w:noProof/>
          <w:lang w:val="ko-KR" w:bidi="ko-KR"/>
        </w:rPr>
        <w:t xml:space="preserve">프로젝트 </w:t>
      </w:r>
      <w:r w:rsidR="00205D9D">
        <w:rPr>
          <w:rFonts w:hint="eastAsia"/>
          <w:noProof/>
          <w:lang w:val="ko-KR" w:bidi="ko-KR"/>
        </w:rPr>
        <w:t>이름은 ClearCut Check (triple C)라한다</w:t>
      </w:r>
      <w:r w:rsidR="00AC1EE7" w:rsidRPr="00146F78">
        <w:rPr>
          <w:rFonts w:hint="eastAsia"/>
          <w:noProof/>
          <w:lang w:val="ko-KR" w:bidi="ko-KR"/>
        </w:rPr>
        <w:t>.</w:t>
      </w:r>
    </w:p>
    <w:p w14:paraId="11F0A93C" w14:textId="72368BDF" w:rsidR="005C6D45" w:rsidRPr="00146F78" w:rsidRDefault="00205D9D" w:rsidP="00263938">
      <w:pPr>
        <w:pStyle w:val="affffd"/>
        <w:rPr>
          <w:i w:val="0"/>
          <w:noProof/>
        </w:rPr>
      </w:pPr>
      <w:r>
        <w:rPr>
          <w:rFonts w:hint="eastAsia"/>
          <w:i w:val="0"/>
          <w:noProof/>
          <w:lang w:val="ko-KR" w:bidi="ko-KR"/>
        </w:rPr>
        <w:t xml:space="preserve">약어로는 </w:t>
      </w:r>
      <w:r>
        <w:rPr>
          <w:i w:val="0"/>
          <w:noProof/>
          <w:lang w:val="ko-KR" w:bidi="ko-KR"/>
        </w:rPr>
        <w:t>“</w:t>
      </w:r>
      <w:r>
        <w:rPr>
          <w:rFonts w:hint="eastAsia"/>
          <w:i w:val="0"/>
          <w:noProof/>
        </w:rPr>
        <w:t>CCC</w:t>
      </w:r>
      <w:r>
        <w:rPr>
          <w:i w:val="0"/>
          <w:noProof/>
        </w:rPr>
        <w:t>”</w:t>
      </w:r>
      <w:r>
        <w:rPr>
          <w:rFonts w:hint="eastAsia"/>
          <w:i w:val="0"/>
          <w:noProof/>
        </w:rPr>
        <w:t xml:space="preserve"> 라 하고 가상 환경명 등으로 사용한다</w:t>
      </w:r>
    </w:p>
    <w:p w14:paraId="58D2A4A8" w14:textId="77777777" w:rsidR="00205D9D" w:rsidRDefault="00205D9D" w:rsidP="005D4144">
      <w:pPr>
        <w:rPr>
          <w:noProof/>
        </w:rPr>
      </w:pPr>
    </w:p>
    <w:p w14:paraId="3BA0B46E" w14:textId="36446828" w:rsidR="00205D9D" w:rsidRDefault="00205D9D" w:rsidP="00205D9D">
      <w:pPr>
        <w:pStyle w:val="1"/>
        <w:rPr>
          <w:noProof/>
        </w:rPr>
      </w:pPr>
      <w:r>
        <w:rPr>
          <w:rFonts w:hint="eastAsia"/>
          <w:noProof/>
        </w:rPr>
        <w:t>프로젝트 환경 구축 Step by step</w:t>
      </w:r>
    </w:p>
    <w:p w14:paraId="104A800D" w14:textId="1DF41810" w:rsidR="00CF309F" w:rsidRDefault="00CF309F" w:rsidP="00205D9D">
      <w:pPr>
        <w:pStyle w:val="21"/>
        <w:rPr>
          <w:noProof/>
        </w:rPr>
      </w:pPr>
      <w:r>
        <w:rPr>
          <w:rFonts w:hint="eastAsia"/>
          <w:noProof/>
        </w:rPr>
        <w:t xml:space="preserve">MoonSongAi/PjtCCC.git에서 </w:t>
      </w:r>
      <w:r w:rsidR="00F86754">
        <w:rPr>
          <w:rFonts w:hint="eastAsia"/>
          <w:noProof/>
        </w:rPr>
        <w:t xml:space="preserve">폴더구조 </w:t>
      </w:r>
      <w:r>
        <w:rPr>
          <w:rFonts w:hint="eastAsia"/>
          <w:noProof/>
        </w:rPr>
        <w:t>복사 하기</w:t>
      </w:r>
    </w:p>
    <w:p w14:paraId="31A37E13" w14:textId="5902ECA4" w:rsidR="00CF309F" w:rsidRDefault="00CF309F" w:rsidP="00CF309F">
      <w:r>
        <w:rPr>
          <w:noProof/>
        </w:rPr>
        <w:drawing>
          <wp:inline distT="0" distB="0" distL="0" distR="0" wp14:anchorId="5AC8D302" wp14:editId="4DA4520D">
            <wp:extent cx="3390900" cy="3215995"/>
            <wp:effectExtent l="0" t="0" r="0" b="3810"/>
            <wp:docPr id="18816217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708" cy="322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472A" w14:textId="30F7ED98" w:rsidR="00CF309F" w:rsidRDefault="00CF309F" w:rsidP="00CF309F">
      <w:r>
        <w:rPr>
          <w:rFonts w:hint="eastAsia"/>
        </w:rPr>
        <w:t>C:/ root</w:t>
      </w:r>
      <w:r w:rsidR="00FA3646">
        <w:rPr>
          <w:rFonts w:hint="eastAsia"/>
        </w:rPr>
        <w:t>에</w:t>
      </w:r>
      <w:r>
        <w:rPr>
          <w:rFonts w:hint="eastAsia"/>
        </w:rPr>
        <w:t xml:space="preserve"> clone으로 </w:t>
      </w:r>
      <w:r w:rsidR="00F86754">
        <w:rPr>
          <w:rFonts w:hint="eastAsia"/>
        </w:rPr>
        <w:t>최초 폴더</w:t>
      </w:r>
      <w:r w:rsidR="00FA3646">
        <w:rPr>
          <w:rFonts w:hint="eastAsia"/>
        </w:rPr>
        <w:t xml:space="preserve">구조 </w:t>
      </w:r>
      <w:r w:rsidR="00F86754">
        <w:rPr>
          <w:rFonts w:hint="eastAsia"/>
        </w:rPr>
        <w:t xml:space="preserve">등을 </w:t>
      </w:r>
      <w:r w:rsidR="00805D78">
        <w:rPr>
          <w:rFonts w:hint="eastAsia"/>
        </w:rPr>
        <w:t>복사</w:t>
      </w:r>
      <w:r w:rsidR="00805D78">
        <w:t>한다</w:t>
      </w:r>
    </w:p>
    <w:p w14:paraId="47D5AE35" w14:textId="32AD20B3" w:rsidR="00CF309F" w:rsidRDefault="00CF309F" w:rsidP="00CF309F">
      <w:r>
        <w:t>G</w:t>
      </w:r>
      <w:r>
        <w:rPr>
          <w:rFonts w:hint="eastAsia"/>
        </w:rPr>
        <w:t>it clone https://guthub.com/moonSongAi/PjtCCC.git</w:t>
      </w:r>
    </w:p>
    <w:p w14:paraId="0043FB2F" w14:textId="77777777" w:rsidR="00CF309F" w:rsidRDefault="00CF309F" w:rsidP="00CF309F"/>
    <w:p w14:paraId="06E3F1EC" w14:textId="2711B15C" w:rsidR="00CF309F" w:rsidRDefault="00CF309F" w:rsidP="00CF309F"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ain 과 master </w:t>
      </w:r>
      <w:r w:rsidR="00F86754">
        <w:rPr>
          <w:rFonts w:hint="eastAsia"/>
        </w:rPr>
        <w:t xml:space="preserve">두개의 </w:t>
      </w:r>
      <w:r>
        <w:rPr>
          <w:rFonts w:hint="eastAsia"/>
        </w:rPr>
        <w:t xml:space="preserve">branch가 </w:t>
      </w:r>
      <w:r w:rsidR="00805D78">
        <w:rPr>
          <w:rFonts w:hint="eastAsia"/>
        </w:rPr>
        <w:t>복사</w:t>
      </w:r>
      <w:r w:rsidR="00805D78">
        <w:t>되었을</w:t>
      </w:r>
      <w:r>
        <w:rPr>
          <w:rFonts w:hint="eastAsia"/>
        </w:rPr>
        <w:t xml:space="preserve"> 것이다. </w:t>
      </w:r>
    </w:p>
    <w:p w14:paraId="1EA5D2EA" w14:textId="4E886008" w:rsidR="00CF309F" w:rsidRPr="00CF309F" w:rsidRDefault="00F86754" w:rsidP="00CF309F">
      <w:pPr>
        <w:rPr>
          <w:rFonts w:hint="eastAsia"/>
        </w:rPr>
      </w:pPr>
      <w:r>
        <w:rPr>
          <w:rFonts w:hint="eastAsia"/>
        </w:rPr>
        <w:t>Git checkout main , or master 로 브랜치를 선택 하면 내용 확인 가능</w:t>
      </w:r>
    </w:p>
    <w:p w14:paraId="128E131F" w14:textId="74C3A2D3" w:rsidR="00205D9D" w:rsidRDefault="00205D9D" w:rsidP="00205D9D">
      <w:pPr>
        <w:pStyle w:val="21"/>
        <w:rPr>
          <w:noProof/>
        </w:rPr>
      </w:pPr>
      <w:r>
        <w:rPr>
          <w:rFonts w:hint="eastAsia"/>
          <w:noProof/>
        </w:rPr>
        <w:lastRenderedPageBreak/>
        <w:t>가상환경 만들기( CCC</w:t>
      </w:r>
      <w:r w:rsidR="009010F6">
        <w:rPr>
          <w:rFonts w:hint="eastAsia"/>
          <w:noProof/>
        </w:rPr>
        <w:t>)</w:t>
      </w:r>
    </w:p>
    <w:p w14:paraId="56F9BCD5" w14:textId="0B13DBE7" w:rsidR="009010F6" w:rsidRDefault="00B02FE7" w:rsidP="009010F6">
      <w:r w:rsidRPr="009010F6">
        <w:rPr>
          <w:noProof/>
        </w:rPr>
        <w:drawing>
          <wp:anchor distT="0" distB="0" distL="114300" distR="114300" simplePos="0" relativeHeight="251658240" behindDoc="0" locked="0" layoutInCell="1" allowOverlap="1" wp14:anchorId="616C6889" wp14:editId="20746783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404360" cy="2278380"/>
            <wp:effectExtent l="0" t="0" r="0" b="7620"/>
            <wp:wrapSquare wrapText="bothSides"/>
            <wp:docPr id="27925291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52919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0F6">
        <w:rPr>
          <w:rFonts w:hint="eastAsia"/>
        </w:rPr>
        <w:t xml:space="preserve">VS Code </w:t>
      </w:r>
      <w:r w:rsidR="00625CB7">
        <w:rPr>
          <w:rFonts w:hint="eastAsia"/>
        </w:rPr>
        <w:t xml:space="preserve">miniConda </w:t>
      </w:r>
      <w:r w:rsidR="009010F6">
        <w:rPr>
          <w:rFonts w:hint="eastAsia"/>
        </w:rPr>
        <w:t>환경에서</w:t>
      </w:r>
    </w:p>
    <w:p w14:paraId="25F85686" w14:textId="7BDB317D" w:rsidR="009010F6" w:rsidRDefault="009010F6" w:rsidP="009010F6"/>
    <w:p w14:paraId="1DCF6CBC" w14:textId="77777777" w:rsidR="009010F6" w:rsidRDefault="009010F6" w:rsidP="009010F6"/>
    <w:p w14:paraId="22239F0E" w14:textId="2776E221" w:rsidR="009010F6" w:rsidRDefault="009010F6" w:rsidP="009010F6"/>
    <w:p w14:paraId="5E7E4977" w14:textId="77777777" w:rsidR="009010F6" w:rsidRDefault="009010F6" w:rsidP="009010F6"/>
    <w:p w14:paraId="67CB21BE" w14:textId="77777777" w:rsidR="009010F6" w:rsidRDefault="009010F6" w:rsidP="009010F6"/>
    <w:p w14:paraId="33C2FA17" w14:textId="77777777" w:rsidR="009010F6" w:rsidRDefault="009010F6" w:rsidP="009010F6"/>
    <w:p w14:paraId="783532BB" w14:textId="77777777" w:rsidR="009010F6" w:rsidRDefault="009010F6" w:rsidP="009010F6"/>
    <w:p w14:paraId="02276786" w14:textId="15100366" w:rsidR="009010F6" w:rsidRDefault="009010F6" w:rsidP="009010F6"/>
    <w:p w14:paraId="726A50F0" w14:textId="7398DB7A" w:rsidR="009010F6" w:rsidRDefault="002B6C16" w:rsidP="009010F6">
      <w:pPr>
        <w:rPr>
          <w:rFonts w:hint="eastAsia"/>
        </w:rPr>
      </w:pPr>
      <w:r>
        <w:rPr>
          <w:rFonts w:hint="eastAsia"/>
        </w:rPr>
        <w:t>C:\PjtCCC 폴더를 선택 한다</w:t>
      </w:r>
    </w:p>
    <w:p w14:paraId="42E49B67" w14:textId="225F0CCA" w:rsidR="009010F6" w:rsidRDefault="00B02FE7" w:rsidP="009010F6">
      <w:r>
        <w:rPr>
          <w:noProof/>
        </w:rPr>
        <w:drawing>
          <wp:anchor distT="0" distB="0" distL="114300" distR="114300" simplePos="0" relativeHeight="251659264" behindDoc="0" locked="0" layoutInCell="1" allowOverlap="1" wp14:anchorId="2BD5A3EA" wp14:editId="6DE4C500">
            <wp:simplePos x="0" y="0"/>
            <wp:positionH relativeFrom="column">
              <wp:posOffset>1876425</wp:posOffset>
            </wp:positionH>
            <wp:positionV relativeFrom="paragraph">
              <wp:posOffset>109855</wp:posOffset>
            </wp:positionV>
            <wp:extent cx="4121150" cy="2571750"/>
            <wp:effectExtent l="0" t="0" r="0" b="0"/>
            <wp:wrapNone/>
            <wp:docPr id="21328536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BB26AB" w14:textId="77777777" w:rsidR="009010F6" w:rsidRDefault="009010F6" w:rsidP="009010F6"/>
    <w:p w14:paraId="1974AFD7" w14:textId="05888728" w:rsidR="009010F6" w:rsidRDefault="00B02FE7" w:rsidP="009010F6">
      <w:r w:rsidRPr="00B02FE7">
        <w:rPr>
          <w:noProof/>
        </w:rPr>
        <w:drawing>
          <wp:anchor distT="0" distB="0" distL="114300" distR="114300" simplePos="0" relativeHeight="251660288" behindDoc="0" locked="0" layoutInCell="1" allowOverlap="1" wp14:anchorId="2482411C" wp14:editId="6B3086FC">
            <wp:simplePos x="0" y="0"/>
            <wp:positionH relativeFrom="column">
              <wp:posOffset>723900</wp:posOffset>
            </wp:positionH>
            <wp:positionV relativeFrom="paragraph">
              <wp:posOffset>3762375</wp:posOffset>
            </wp:positionV>
            <wp:extent cx="5379720" cy="1935480"/>
            <wp:effectExtent l="0" t="0" r="0" b="7620"/>
            <wp:wrapNone/>
            <wp:docPr id="9018107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107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0F6" w:rsidRPr="009010F6">
        <w:rPr>
          <w:noProof/>
        </w:rPr>
        <w:drawing>
          <wp:inline distT="0" distB="0" distL="0" distR="0" wp14:anchorId="3DEC7DBC" wp14:editId="20C86428">
            <wp:extent cx="5731510" cy="3430905"/>
            <wp:effectExtent l="0" t="0" r="2540" b="0"/>
            <wp:docPr id="162215987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5987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409F" w14:textId="77777777" w:rsidR="00B02FE7" w:rsidRDefault="00B02FE7" w:rsidP="009010F6"/>
    <w:p w14:paraId="193B9491" w14:textId="77777777" w:rsidR="00B02FE7" w:rsidRDefault="00B02FE7" w:rsidP="009010F6"/>
    <w:p w14:paraId="1D48AF78" w14:textId="2DC99BBE" w:rsidR="00B02FE7" w:rsidRDefault="002B6C16" w:rsidP="009010F6">
      <w:pPr>
        <w:rPr>
          <w:rFonts w:hint="eastAsia"/>
        </w:rPr>
      </w:pPr>
      <w:r>
        <w:rPr>
          <w:rFonts w:hint="eastAsia"/>
          <w:noProof/>
        </w:rPr>
        <w:lastRenderedPageBreak/>
        <w:t>Terminal -&gt; New Terminal 로 CMD창을 아래 하단에 연다</w:t>
      </w:r>
    </w:p>
    <w:p w14:paraId="3C1476F8" w14:textId="3D3CF571" w:rsidR="00B02FE7" w:rsidRDefault="00CF309F" w:rsidP="009010F6">
      <w:r>
        <w:rPr>
          <w:noProof/>
        </w:rPr>
        <w:drawing>
          <wp:inline distT="0" distB="0" distL="0" distR="0" wp14:anchorId="7A318A37" wp14:editId="45FC97A0">
            <wp:extent cx="5724525" cy="3857625"/>
            <wp:effectExtent l="0" t="0" r="9525" b="9525"/>
            <wp:docPr id="109781652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9658" w14:textId="1E5A6F62" w:rsidR="00917720" w:rsidRDefault="00CF309F" w:rsidP="009010F6">
      <w:pPr>
        <w:rPr>
          <w:rFonts w:hint="eastAsia"/>
        </w:rPr>
      </w:pPr>
      <w:r>
        <w:t>G</w:t>
      </w:r>
      <w:r>
        <w:rPr>
          <w:rFonts w:hint="eastAsia"/>
        </w:rPr>
        <w:t>it checkout master 해야 왼쪽의 폴더 구조가 보인다</w:t>
      </w:r>
      <w:r w:rsidR="002B6C16">
        <w:rPr>
          <w:rFonts w:hint="eastAsia"/>
        </w:rPr>
        <w:t>(브랜치를 main</w:t>
      </w:r>
      <w:r w:rsidR="005702A0">
        <w:rPr>
          <w:rFonts w:hint="eastAsia"/>
        </w:rPr>
        <w:t xml:space="preserve"> </w:t>
      </w:r>
      <w:r w:rsidR="002B6C16">
        <w:rPr>
          <w:rFonts w:hint="eastAsia"/>
        </w:rPr>
        <w:t>-&gt;</w:t>
      </w:r>
      <w:r w:rsidR="005702A0">
        <w:rPr>
          <w:rFonts w:hint="eastAsia"/>
        </w:rPr>
        <w:t xml:space="preserve"> </w:t>
      </w:r>
      <w:r w:rsidR="002B6C16">
        <w:rPr>
          <w:rFonts w:hint="eastAsia"/>
        </w:rPr>
        <w:t>master로 변경)</w:t>
      </w:r>
      <w:r>
        <w:rPr>
          <w:rFonts w:hint="eastAsia"/>
        </w:rPr>
        <w:t>.</w:t>
      </w:r>
    </w:p>
    <w:p w14:paraId="3D38FA6E" w14:textId="50535652" w:rsidR="00B02FE7" w:rsidRDefault="00917720" w:rsidP="009010F6">
      <w:r w:rsidRPr="00917720">
        <w:drawing>
          <wp:inline distT="0" distB="0" distL="0" distR="0" wp14:anchorId="282366CD" wp14:editId="712B863C">
            <wp:extent cx="5029997" cy="3209925"/>
            <wp:effectExtent l="0" t="0" r="0" b="0"/>
            <wp:docPr id="149712688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26880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183" cy="321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FA93" w14:textId="2D4C67B9" w:rsidR="00B02FE7" w:rsidRDefault="00917720" w:rsidP="009010F6">
      <w:r>
        <w:rPr>
          <w:rFonts w:hint="eastAsia"/>
        </w:rPr>
        <w:t>miniConda 가상환경에서 동작 할</w:t>
      </w:r>
      <w:r w:rsidR="00AC316B">
        <w:rPr>
          <w:rFonts w:hint="eastAsia"/>
        </w:rPr>
        <w:t xml:space="preserve"> </w:t>
      </w:r>
      <w:r>
        <w:rPr>
          <w:rFonts w:hint="eastAsia"/>
        </w:rPr>
        <w:t xml:space="preserve">수 있도록 conda 명령어로 가상환경을 </w:t>
      </w:r>
      <w:r>
        <w:t>“</w:t>
      </w:r>
      <w:r>
        <w:rPr>
          <w:rFonts w:hint="eastAsia"/>
        </w:rPr>
        <w:t>CCC</w:t>
      </w:r>
      <w:r>
        <w:t>”</w:t>
      </w:r>
      <w:r>
        <w:rPr>
          <w:rFonts w:hint="eastAsia"/>
        </w:rPr>
        <w:t>로 만든다.</w:t>
      </w:r>
    </w:p>
    <w:p w14:paraId="4F1EF59E" w14:textId="33170B73" w:rsidR="00AC316B" w:rsidRDefault="00AC316B" w:rsidP="009010F6">
      <w:pPr>
        <w:rPr>
          <w:rFonts w:hint="eastAsia"/>
        </w:rPr>
      </w:pPr>
      <w:r w:rsidRPr="00AC316B">
        <w:rPr>
          <w:rFonts w:hint="eastAsia"/>
          <w:b/>
          <w:bCs/>
        </w:rPr>
        <w:t>Python 버전은 3.11</w:t>
      </w:r>
      <w:r>
        <w:rPr>
          <w:rFonts w:hint="eastAsia"/>
        </w:rPr>
        <w:t>로 통일</w:t>
      </w:r>
      <w:r>
        <w:t>한다</w:t>
      </w:r>
    </w:p>
    <w:p w14:paraId="19A995E7" w14:textId="755A8926" w:rsidR="00917720" w:rsidRDefault="00AC316B" w:rsidP="009010F6">
      <w:pPr>
        <w:rPr>
          <w:rFonts w:hint="eastAsia"/>
        </w:rPr>
      </w:pPr>
      <w:r>
        <w:lastRenderedPageBreak/>
        <w:t>C</w:t>
      </w:r>
      <w:r>
        <w:rPr>
          <w:rFonts w:hint="eastAsia"/>
        </w:rPr>
        <w:t xml:space="preserve">onda env list 로 </w:t>
      </w:r>
      <w:r>
        <w:t>“</w:t>
      </w:r>
      <w:r>
        <w:rPr>
          <w:rFonts w:hint="eastAsia"/>
        </w:rPr>
        <w:t>CCC</w:t>
      </w:r>
      <w:r>
        <w:t>”</w:t>
      </w:r>
      <w:r>
        <w:rPr>
          <w:rFonts w:hint="eastAsia"/>
        </w:rPr>
        <w:t>라는 가상환경이 miniconda3 가상환경 하위로 생성된 것을 확인 할수 있다.</w:t>
      </w:r>
    </w:p>
    <w:p w14:paraId="071A2B9D" w14:textId="7B361F8E" w:rsidR="00917720" w:rsidRDefault="00917720" w:rsidP="009010F6">
      <w:r w:rsidRPr="00917720">
        <w:drawing>
          <wp:inline distT="0" distB="0" distL="0" distR="0" wp14:anchorId="666588B0" wp14:editId="0C06A57C">
            <wp:extent cx="5731510" cy="4358005"/>
            <wp:effectExtent l="0" t="0" r="2540" b="4445"/>
            <wp:docPr id="1716982782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82782" name="그림 1" descr="텍스트, 스크린샷, 디자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986A" w14:textId="77777777" w:rsidR="003B2D42" w:rsidRDefault="003B2D42" w:rsidP="009010F6"/>
    <w:p w14:paraId="084516BA" w14:textId="77777777" w:rsidR="003B2D42" w:rsidRDefault="003B2D42" w:rsidP="009010F6"/>
    <w:p w14:paraId="4F92DCC7" w14:textId="77777777" w:rsidR="001E2601" w:rsidRDefault="001E2601" w:rsidP="009010F6"/>
    <w:p w14:paraId="5B001492" w14:textId="77777777" w:rsidR="001E2601" w:rsidRDefault="001E2601" w:rsidP="009010F6"/>
    <w:p w14:paraId="10ED595B" w14:textId="77777777" w:rsidR="001E2601" w:rsidRDefault="001E2601" w:rsidP="009010F6"/>
    <w:p w14:paraId="4904F2C0" w14:textId="77777777" w:rsidR="001E2601" w:rsidRDefault="001E2601" w:rsidP="009010F6"/>
    <w:p w14:paraId="31EF25F1" w14:textId="77777777" w:rsidR="001E2601" w:rsidRDefault="001E2601" w:rsidP="009010F6"/>
    <w:p w14:paraId="1B127F21" w14:textId="77777777" w:rsidR="001E2601" w:rsidRDefault="001E2601" w:rsidP="009010F6"/>
    <w:p w14:paraId="3A28C513" w14:textId="77777777" w:rsidR="001E2601" w:rsidRDefault="001E2601" w:rsidP="009010F6"/>
    <w:p w14:paraId="01B9ED57" w14:textId="77777777" w:rsidR="001E2601" w:rsidRDefault="001E2601" w:rsidP="009010F6"/>
    <w:p w14:paraId="3571CC11" w14:textId="77777777" w:rsidR="001E2601" w:rsidRDefault="001E2601" w:rsidP="009010F6">
      <w:pPr>
        <w:rPr>
          <w:rFonts w:hint="eastAsia"/>
        </w:rPr>
      </w:pPr>
    </w:p>
    <w:p w14:paraId="668D9CE0" w14:textId="0E04CE02" w:rsidR="003B2D42" w:rsidRDefault="001E2601" w:rsidP="001E2601">
      <w:pPr>
        <w:pStyle w:val="21"/>
      </w:pPr>
      <w:r>
        <w:rPr>
          <w:rFonts w:hint="eastAsia"/>
        </w:rPr>
        <w:lastRenderedPageBreak/>
        <w:t>개인 환경 추가하기</w:t>
      </w:r>
    </w:p>
    <w:p w14:paraId="58DB34DA" w14:textId="5782FDB0" w:rsidR="003B2D42" w:rsidRDefault="001E2601" w:rsidP="009010F6">
      <w:pPr>
        <w:rPr>
          <w:rFonts w:hint="eastAsia"/>
        </w:rPr>
      </w:pPr>
      <w:r>
        <w:rPr>
          <w:rFonts w:hint="eastAsia"/>
        </w:rPr>
        <w:t>폴더 또는 파일 추가는 Vs Code 왼쪽 Explorer 화면의 아이콘을 통해 생성한다</w:t>
      </w:r>
    </w:p>
    <w:p w14:paraId="238FFC07" w14:textId="77777777" w:rsidR="003B2D42" w:rsidRDefault="003B2D42" w:rsidP="009010F6"/>
    <w:p w14:paraId="39349001" w14:textId="164E398E" w:rsidR="003B2D42" w:rsidRDefault="001E2601" w:rsidP="009010F6">
      <w:r w:rsidRPr="001E2601">
        <w:drawing>
          <wp:inline distT="0" distB="0" distL="0" distR="0" wp14:anchorId="5202A845" wp14:editId="4AFE34EF">
            <wp:extent cx="4892464" cy="3299746"/>
            <wp:effectExtent l="0" t="0" r="3810" b="0"/>
            <wp:docPr id="44381073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1073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0DEF" w14:textId="7449210D" w:rsidR="003B2D42" w:rsidRDefault="001E2601" w:rsidP="009010F6">
      <w:pPr>
        <w:rPr>
          <w:rFonts w:hint="eastAsia"/>
        </w:rPr>
      </w:pPr>
      <w:r>
        <w:rPr>
          <w:rFonts w:hint="eastAsia"/>
        </w:rPr>
        <w:t xml:space="preserve">Work 폴더 밑에 본인 </w:t>
      </w:r>
      <w:r w:rsidR="00346BF9">
        <w:rPr>
          <w:rFonts w:hint="eastAsia"/>
        </w:rPr>
        <w:t xml:space="preserve">작업용 폴더 생성 </w:t>
      </w:r>
    </w:p>
    <w:p w14:paraId="2763984E" w14:textId="5742DEDA" w:rsidR="003B2D42" w:rsidRDefault="00346BF9" w:rsidP="009010F6">
      <w:r w:rsidRPr="00346BF9">
        <w:drawing>
          <wp:inline distT="0" distB="0" distL="0" distR="0" wp14:anchorId="3B6C2916" wp14:editId="3F710D4E">
            <wp:extent cx="3513124" cy="2522439"/>
            <wp:effectExtent l="0" t="0" r="0" b="0"/>
            <wp:docPr id="206109915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99156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9150" w14:textId="77777777" w:rsidR="00346BF9" w:rsidRDefault="00346BF9" w:rsidP="009010F6"/>
    <w:p w14:paraId="3A56E447" w14:textId="77777777" w:rsidR="00346BF9" w:rsidRDefault="00346BF9" w:rsidP="009010F6"/>
    <w:p w14:paraId="0118D665" w14:textId="77777777" w:rsidR="00346BF9" w:rsidRDefault="00346BF9" w:rsidP="009010F6"/>
    <w:p w14:paraId="74DC0B7C" w14:textId="77777777" w:rsidR="00346BF9" w:rsidRDefault="00346BF9" w:rsidP="009010F6"/>
    <w:p w14:paraId="0F93F582" w14:textId="53B79111" w:rsidR="00346BF9" w:rsidRDefault="00346BF9" w:rsidP="009010F6">
      <w:r>
        <w:rPr>
          <w:rFonts w:hint="eastAsia"/>
        </w:rPr>
        <w:lastRenderedPageBreak/>
        <w:t>파일 추가는 폴더를 선택 후 파일추가 아이콘 클릭 후 파일명을 입력 한다</w:t>
      </w:r>
    </w:p>
    <w:p w14:paraId="48F694CA" w14:textId="7A554239" w:rsidR="00346BF9" w:rsidRDefault="00346BF9" w:rsidP="009010F6">
      <w:r w:rsidRPr="00346BF9">
        <w:drawing>
          <wp:inline distT="0" distB="0" distL="0" distR="0" wp14:anchorId="33DA6EA6" wp14:editId="4EC29ABD">
            <wp:extent cx="5731510" cy="2111375"/>
            <wp:effectExtent l="0" t="0" r="2540" b="3175"/>
            <wp:docPr id="38647332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7332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1F92" w14:textId="77777777" w:rsidR="00FA3646" w:rsidRDefault="00FA3646" w:rsidP="009010F6">
      <w:pPr>
        <w:rPr>
          <w:rFonts w:hint="eastAsia"/>
        </w:rPr>
      </w:pPr>
    </w:p>
    <w:p w14:paraId="1FB98495" w14:textId="7CD52176" w:rsidR="00346BF9" w:rsidRDefault="00FA3646" w:rsidP="00FA3646">
      <w:pPr>
        <w:pStyle w:val="21"/>
        <w:rPr>
          <w:rFonts w:hint="eastAsia"/>
        </w:rPr>
      </w:pPr>
      <w:r>
        <w:rPr>
          <w:rFonts w:hint="eastAsia"/>
        </w:rPr>
        <w:t>원격저장소와 내 PC의 Vs Code환경을 연결하기</w:t>
      </w:r>
    </w:p>
    <w:p w14:paraId="069988C0" w14:textId="4DF8D4CD" w:rsidR="00346BF9" w:rsidRPr="00805D78" w:rsidRDefault="00805D78" w:rsidP="009010F6">
      <w:pPr>
        <w:rPr>
          <w:rFonts w:hint="eastAsia"/>
        </w:rPr>
      </w:pPr>
      <w:r>
        <w:rPr>
          <w:rFonts w:hint="eastAsia"/>
        </w:rPr>
        <w:t xml:space="preserve">본 프로젝트의 원격저장소 주소는 </w:t>
      </w:r>
      <w:hyperlink r:id="rId19" w:history="1">
        <w:r w:rsidRPr="00EF1601">
          <w:rPr>
            <w:rStyle w:val="af1"/>
            <w:b/>
            <w:bCs/>
          </w:rPr>
          <w:t>https://github.com/MoonSongAi/PjtCCC.git</w:t>
        </w:r>
      </w:hyperlink>
      <w:r>
        <w:rPr>
          <w:rFonts w:hint="eastAsia"/>
        </w:rPr>
        <w:t xml:space="preserve"> 입니다.</w:t>
      </w:r>
    </w:p>
    <w:p w14:paraId="6EBA1CD0" w14:textId="77777777" w:rsidR="00F13967" w:rsidRPr="00F13967" w:rsidRDefault="00F13967" w:rsidP="00F13967">
      <w:pPr>
        <w:numPr>
          <w:ilvl w:val="0"/>
          <w:numId w:val="47"/>
        </w:numPr>
      </w:pPr>
      <w:r w:rsidRPr="00F13967">
        <w:t>VS Code를 열고, 소스 코드가 있는 폴더를 엽니다.</w:t>
      </w:r>
    </w:p>
    <w:p w14:paraId="74F04B66" w14:textId="77777777" w:rsidR="00F13967" w:rsidRPr="00F13967" w:rsidRDefault="00F13967" w:rsidP="00F13967">
      <w:pPr>
        <w:numPr>
          <w:ilvl w:val="0"/>
          <w:numId w:val="47"/>
        </w:numPr>
      </w:pPr>
      <w:r w:rsidRPr="00F13967">
        <w:t>왼쪽 사이드바에서 소스 제어 아이콘(분기 모양)을 클릭합니다.</w:t>
      </w:r>
    </w:p>
    <w:p w14:paraId="4189815D" w14:textId="77777777" w:rsidR="00F13967" w:rsidRPr="00F13967" w:rsidRDefault="00F13967" w:rsidP="00F13967">
      <w:pPr>
        <w:numPr>
          <w:ilvl w:val="0"/>
          <w:numId w:val="47"/>
        </w:numPr>
      </w:pPr>
      <w:r w:rsidRPr="00F13967">
        <w:t>'소스 제어' 패널에서 '저장소 초기화'를 선택하고, 로컬 폴더를 Git 저장소로 초기화합니다.</w:t>
      </w:r>
    </w:p>
    <w:p w14:paraId="5334A99F" w14:textId="21F73DA7" w:rsidR="00F13967" w:rsidRPr="00F13967" w:rsidRDefault="00F13967" w:rsidP="00F13967">
      <w:pPr>
        <w:numPr>
          <w:ilvl w:val="0"/>
          <w:numId w:val="47"/>
        </w:numPr>
      </w:pPr>
      <w:r w:rsidRPr="00F13967">
        <w:t xml:space="preserve">터미널을 열고(`Ctrl + ``), </w:t>
      </w:r>
      <w:r w:rsidR="00840461">
        <w:rPr>
          <w:rFonts w:hint="eastAsia"/>
        </w:rPr>
        <w:t xml:space="preserve">다음 명령어로 </w:t>
      </w:r>
      <w:r w:rsidRPr="00F13967">
        <w:t>저장소를 GitHub 저장소와 연결합니다:</w:t>
      </w:r>
    </w:p>
    <w:p w14:paraId="7D08B5B2" w14:textId="6E7C5FB8" w:rsidR="00FA3646" w:rsidRPr="00F13967" w:rsidRDefault="00F13967" w:rsidP="009010F6">
      <w:r w:rsidRPr="00F13967">
        <w:rPr>
          <w:b/>
          <w:bCs/>
        </w:rPr>
        <w:t>git remote add origin</w:t>
      </w:r>
      <w:r w:rsidRPr="00F13967">
        <w:t xml:space="preserve"> </w:t>
      </w:r>
      <w:hyperlink r:id="rId20" w:history="1">
        <w:r w:rsidRPr="00EF1601">
          <w:rPr>
            <w:rStyle w:val="af1"/>
            <w:b/>
            <w:bCs/>
          </w:rPr>
          <w:t>https://github.com/MoonSongAi/PjtCCC.git</w:t>
        </w:r>
      </w:hyperlink>
    </w:p>
    <w:p w14:paraId="0106CA6E" w14:textId="73251C62" w:rsidR="00FA3646" w:rsidRDefault="00F13967" w:rsidP="009010F6">
      <w:r w:rsidRPr="00F13967">
        <w:drawing>
          <wp:inline distT="0" distB="0" distL="0" distR="0" wp14:anchorId="71BEC120" wp14:editId="323CDE9C">
            <wp:extent cx="5731510" cy="824865"/>
            <wp:effectExtent l="0" t="0" r="2540" b="0"/>
            <wp:docPr id="39224031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40310" name="그림 1" descr="텍스트, 스크린샷, 폰트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BC4F" w14:textId="49A74C27" w:rsidR="00F13967" w:rsidRDefault="00F13967" w:rsidP="009010F6">
      <w:r>
        <w:t>R</w:t>
      </w:r>
      <w:r>
        <w:rPr>
          <w:rFonts w:hint="eastAsia"/>
        </w:rPr>
        <w:t>emote 연결이 되어있지 않은 경우에 위 명령어를 사용해 연결설정을 해준다</w:t>
      </w:r>
    </w:p>
    <w:p w14:paraId="42F3F1D0" w14:textId="40447971" w:rsidR="00F13967" w:rsidRDefault="00F13967" w:rsidP="009010F6">
      <w:pPr>
        <w:rPr>
          <w:rFonts w:hint="eastAsia"/>
        </w:rPr>
      </w:pPr>
      <w:r w:rsidRPr="00A926E1">
        <w:rPr>
          <w:rFonts w:hint="eastAsia"/>
          <w:b/>
          <w:bCs/>
        </w:rPr>
        <w:t xml:space="preserve">Git remote </w:t>
      </w:r>
      <w:r w:rsidR="00A926E1" w:rsidRPr="00A926E1">
        <w:rPr>
          <w:rFonts w:hint="eastAsia"/>
          <w:b/>
          <w:bCs/>
        </w:rPr>
        <w:t>-v</w:t>
      </w:r>
      <w:r>
        <w:rPr>
          <w:rFonts w:hint="eastAsia"/>
        </w:rPr>
        <w:t xml:space="preserve"> 명령어로 remote </w:t>
      </w:r>
      <w:r w:rsidR="00A926E1">
        <w:rPr>
          <w:rFonts w:hint="eastAsia"/>
        </w:rPr>
        <w:t xml:space="preserve">설정 값을 </w:t>
      </w:r>
      <w:r w:rsidR="00840461">
        <w:rPr>
          <w:rFonts w:hint="eastAsia"/>
        </w:rPr>
        <w:t>확인</w:t>
      </w:r>
      <w:r w:rsidR="00840461">
        <w:t>할</w:t>
      </w:r>
      <w:r w:rsidR="00A926E1">
        <w:rPr>
          <w:rFonts w:hint="eastAsia"/>
        </w:rPr>
        <w:t xml:space="preserve"> 수 있다</w:t>
      </w:r>
    </w:p>
    <w:p w14:paraId="18DDD44C" w14:textId="77777777" w:rsidR="00B129B1" w:rsidRDefault="00B129B1" w:rsidP="009010F6"/>
    <w:p w14:paraId="7E4308A7" w14:textId="77777777" w:rsidR="00B129B1" w:rsidRDefault="00B129B1" w:rsidP="009010F6"/>
    <w:p w14:paraId="3274A951" w14:textId="77777777" w:rsidR="00B129B1" w:rsidRDefault="00B129B1" w:rsidP="009010F6"/>
    <w:p w14:paraId="7CE02A57" w14:textId="77777777" w:rsidR="00B129B1" w:rsidRDefault="00B129B1" w:rsidP="009010F6"/>
    <w:p w14:paraId="2F9E711B" w14:textId="77777777" w:rsidR="00B129B1" w:rsidRDefault="00B129B1" w:rsidP="009010F6"/>
    <w:p w14:paraId="4AC08D90" w14:textId="3EC53C13" w:rsidR="00F13967" w:rsidRDefault="00B129B1" w:rsidP="009010F6">
      <w:pPr>
        <w:rPr>
          <w:rFonts w:hint="eastAsia"/>
        </w:rPr>
      </w:pPr>
      <w:r>
        <w:rPr>
          <w:rFonts w:hint="eastAsia"/>
        </w:rPr>
        <w:lastRenderedPageBreak/>
        <w:t>원격저장소에 Push 하기위해서는 자격증명이 필요하다</w:t>
      </w:r>
    </w:p>
    <w:p w14:paraId="2C97D678" w14:textId="77777777" w:rsidR="00B129B1" w:rsidRPr="00B129B1" w:rsidRDefault="00B129B1" w:rsidP="00B129B1">
      <w:pPr>
        <w:numPr>
          <w:ilvl w:val="0"/>
          <w:numId w:val="48"/>
        </w:numPr>
      </w:pPr>
      <w:r w:rsidRPr="00B129B1">
        <w:t>Windows 검색 바에서 '</w:t>
      </w:r>
      <w:r w:rsidRPr="00B129B1">
        <w:rPr>
          <w:b/>
          <w:bCs/>
        </w:rPr>
        <w:t>자격 증명 관리자</w:t>
      </w:r>
      <w:r w:rsidRPr="00B129B1">
        <w:t>'를 검색하고 열어줍니다.</w:t>
      </w:r>
    </w:p>
    <w:p w14:paraId="580B8BA4" w14:textId="77777777" w:rsidR="00B129B1" w:rsidRPr="00B129B1" w:rsidRDefault="00B129B1" w:rsidP="00B129B1">
      <w:pPr>
        <w:numPr>
          <w:ilvl w:val="0"/>
          <w:numId w:val="48"/>
        </w:numPr>
      </w:pPr>
      <w:r w:rsidRPr="00B129B1">
        <w:t>'Windows 자격 증명'을 선택하고 '일반 자격 증명 추가'를 선택합니다.</w:t>
      </w:r>
    </w:p>
    <w:p w14:paraId="4DF8E872" w14:textId="77777777" w:rsidR="00B129B1" w:rsidRPr="00B129B1" w:rsidRDefault="00B129B1" w:rsidP="00B129B1">
      <w:pPr>
        <w:numPr>
          <w:ilvl w:val="0"/>
          <w:numId w:val="48"/>
        </w:numPr>
      </w:pPr>
      <w:r w:rsidRPr="00B129B1">
        <w:t xml:space="preserve">인터넷 또는 네트워크 주소에 </w:t>
      </w:r>
      <w:r w:rsidRPr="00B129B1">
        <w:rPr>
          <w:b/>
          <w:bCs/>
        </w:rPr>
        <w:t>git:https://github.com</w:t>
      </w:r>
      <w:r w:rsidRPr="00B129B1">
        <w:t>을 입력합니다.</w:t>
      </w:r>
    </w:p>
    <w:p w14:paraId="60FA3D65" w14:textId="15EE9658" w:rsidR="00B129B1" w:rsidRDefault="00B129B1" w:rsidP="00B129B1">
      <w:pPr>
        <w:numPr>
          <w:ilvl w:val="0"/>
          <w:numId w:val="48"/>
        </w:numPr>
      </w:pPr>
      <w:r w:rsidRPr="00B129B1">
        <w:t>사용자 이름에 GitHub의 사용자 이름을 입력하고</w:t>
      </w:r>
      <w:r>
        <w:rPr>
          <w:rFonts w:hint="eastAsia"/>
        </w:rPr>
        <w:t>(MoonSongAi)</w:t>
      </w:r>
      <w:r w:rsidRPr="00B129B1">
        <w:t>, 비밀번호에는 Personal Access Token을 입력한 다음 저장합니다.</w:t>
      </w:r>
      <w:r>
        <w:rPr>
          <w:rFonts w:hint="eastAsia"/>
        </w:rPr>
        <w:t>(</w:t>
      </w:r>
      <w:r w:rsidRPr="00B129B1">
        <w:t xml:space="preserve"> </w:t>
      </w:r>
      <w:r w:rsidRPr="00B129B1">
        <w:t>9MR5</w:t>
      </w:r>
      <w:r>
        <w:rPr>
          <w:rFonts w:hint="eastAsia"/>
        </w:rPr>
        <w:t xml:space="preserve">) </w:t>
      </w:r>
    </w:p>
    <w:p w14:paraId="2764CDC6" w14:textId="27F5AB58" w:rsidR="00B129B1" w:rsidRPr="00B129B1" w:rsidRDefault="00B129B1" w:rsidP="00B129B1">
      <w:pPr>
        <w:ind w:left="720" w:firstLineChars="100" w:firstLine="220"/>
        <w:rPr>
          <w:rFonts w:hint="eastAsia"/>
        </w:rPr>
      </w:pPr>
      <w:r w:rsidRPr="00B129B1">
        <w:t>ghp_4v1suaZWcMPKB1J1Qi9g6J1LIk4lXE3Q</w:t>
      </w:r>
      <w:r>
        <w:rPr>
          <w:rFonts w:hint="eastAsia"/>
        </w:rPr>
        <w:t>****</w:t>
      </w:r>
    </w:p>
    <w:p w14:paraId="7B123FAD" w14:textId="77777777" w:rsidR="00B129B1" w:rsidRPr="00B129B1" w:rsidRDefault="00B129B1" w:rsidP="00B129B1">
      <w:pPr>
        <w:numPr>
          <w:ilvl w:val="0"/>
          <w:numId w:val="48"/>
        </w:numPr>
      </w:pPr>
      <w:r w:rsidRPr="00B129B1">
        <w:t>이제 VS Code에서 GitHub를 사용할 때, 이 자격 증명을 사용하여 인증을 시도할 것입니다.</w:t>
      </w:r>
    </w:p>
    <w:p w14:paraId="5216DCA0" w14:textId="77777777" w:rsidR="00FA3646" w:rsidRDefault="00FA3646" w:rsidP="009010F6">
      <w:pPr>
        <w:rPr>
          <w:rFonts w:hint="eastAsia"/>
        </w:rPr>
      </w:pPr>
    </w:p>
    <w:p w14:paraId="31960408" w14:textId="77777777" w:rsidR="00270A3E" w:rsidRPr="00270A3E" w:rsidRDefault="00270A3E" w:rsidP="00270A3E">
      <w:pPr>
        <w:pStyle w:val="21"/>
        <w:rPr>
          <w:rFonts w:hint="eastAsia"/>
        </w:rPr>
      </w:pPr>
      <w:r>
        <w:rPr>
          <w:rFonts w:hint="eastAsia"/>
        </w:rPr>
        <w:t>매일 해야 하는 버전관리 루틴들</w:t>
      </w:r>
      <w:r>
        <w:t>…</w:t>
      </w:r>
    </w:p>
    <w:p w14:paraId="7F8A9424" w14:textId="2890B129" w:rsidR="00270A3E" w:rsidRDefault="00717690" w:rsidP="009010F6">
      <w:pPr>
        <w:rPr>
          <w:rFonts w:hint="eastAsia"/>
        </w:rPr>
      </w:pPr>
      <w:r>
        <w:rPr>
          <w:rFonts w:hint="eastAsia"/>
        </w:rPr>
        <w:t>출근 해서 작업 시작 전</w:t>
      </w:r>
      <w:r>
        <w:t>…</w:t>
      </w:r>
      <w:r>
        <w:rPr>
          <w:rFonts w:hint="eastAsia"/>
        </w:rPr>
        <w:t xml:space="preserve"> 마음을 다 잡고 .. 원격저장소를 내 PC에 동기화 시키다.</w:t>
      </w:r>
    </w:p>
    <w:p w14:paraId="08FF161E" w14:textId="787E2E2B" w:rsidR="00270A3E" w:rsidRDefault="0005438B" w:rsidP="009010F6">
      <w:pPr>
        <w:rPr>
          <w:rFonts w:hint="eastAsia"/>
        </w:rPr>
      </w:pPr>
      <w:r>
        <w:t>S</w:t>
      </w:r>
      <w:r>
        <w:rPr>
          <w:rFonts w:hint="eastAsia"/>
        </w:rPr>
        <w:t>ource control 메뉴에서 동기화 방법</w:t>
      </w:r>
    </w:p>
    <w:p w14:paraId="4A1369A3" w14:textId="12048E14" w:rsidR="00270A3E" w:rsidRDefault="0005438B" w:rsidP="009010F6">
      <w:r w:rsidRPr="0005438B">
        <w:drawing>
          <wp:inline distT="0" distB="0" distL="0" distR="0" wp14:anchorId="53CB5B2C" wp14:editId="4BF827D1">
            <wp:extent cx="4972685" cy="3790950"/>
            <wp:effectExtent l="0" t="0" r="0" b="0"/>
            <wp:docPr id="113314304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4304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5773" cy="37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D6D3" w14:textId="77777777" w:rsidR="00270A3E" w:rsidRDefault="00270A3E" w:rsidP="009010F6"/>
    <w:p w14:paraId="7EA652F0" w14:textId="77777777" w:rsidR="0005438B" w:rsidRDefault="0005438B" w:rsidP="009010F6"/>
    <w:p w14:paraId="02AE2CB7" w14:textId="77777777" w:rsidR="0005438B" w:rsidRPr="0005438B" w:rsidRDefault="0005438B" w:rsidP="0005438B">
      <w:pPr>
        <w:numPr>
          <w:ilvl w:val="0"/>
          <w:numId w:val="49"/>
        </w:numPr>
      </w:pPr>
      <w:r w:rsidRPr="0005438B">
        <w:rPr>
          <w:b/>
          <w:bCs/>
        </w:rPr>
        <w:lastRenderedPageBreak/>
        <w:t>터미널 사용:</w:t>
      </w:r>
    </w:p>
    <w:p w14:paraId="6EF608FF" w14:textId="77777777" w:rsidR="0005438B" w:rsidRPr="0005438B" w:rsidRDefault="0005438B" w:rsidP="0005438B">
      <w:pPr>
        <w:numPr>
          <w:ilvl w:val="1"/>
          <w:numId w:val="49"/>
        </w:numPr>
      </w:pPr>
      <w:r w:rsidRPr="0005438B">
        <w:t>VS Code의 하단에 있는 터미널을 엽니다(</w:t>
      </w:r>
      <w:r w:rsidRPr="0005438B">
        <w:rPr>
          <w:b/>
          <w:bCs/>
        </w:rPr>
        <w:t>Ctrl</w:t>
      </w:r>
      <w:r w:rsidRPr="0005438B">
        <w:t xml:space="preserve"> + `` 키로 열 수 있음).</w:t>
      </w:r>
    </w:p>
    <w:p w14:paraId="6FC41865" w14:textId="6B4D69BB" w:rsidR="0005438B" w:rsidRPr="0005438B" w:rsidRDefault="0005438B" w:rsidP="0005438B">
      <w:pPr>
        <w:numPr>
          <w:ilvl w:val="1"/>
          <w:numId w:val="49"/>
        </w:numPr>
      </w:pPr>
      <w:r w:rsidRPr="0005438B">
        <w:t xml:space="preserve">현재 Git 브랜치가 올바른지 확인하고, 필요한 경우 </w:t>
      </w:r>
      <w:r w:rsidRPr="0005438B">
        <w:rPr>
          <w:b/>
          <w:bCs/>
        </w:rPr>
        <w:t xml:space="preserve">git checkout </w:t>
      </w:r>
      <w:r>
        <w:rPr>
          <w:rFonts w:hint="eastAsia"/>
          <w:b/>
          <w:bCs/>
        </w:rPr>
        <w:t>[master]</w:t>
      </w:r>
      <w:r w:rsidRPr="0005438B">
        <w:t xml:space="preserve"> 명령어로 브랜치를 변경합니다.</w:t>
      </w:r>
    </w:p>
    <w:p w14:paraId="50E8D1E7" w14:textId="77777777" w:rsidR="0005438B" w:rsidRPr="0005438B" w:rsidRDefault="0005438B" w:rsidP="0005438B">
      <w:pPr>
        <w:numPr>
          <w:ilvl w:val="1"/>
          <w:numId w:val="49"/>
        </w:numPr>
      </w:pPr>
      <w:r w:rsidRPr="0005438B">
        <w:rPr>
          <w:b/>
          <w:bCs/>
        </w:rPr>
        <w:t>git pull</w:t>
      </w:r>
      <w:r w:rsidRPr="0005438B">
        <w:t xml:space="preserve"> 명령어를 입력하여 원격 저장소의 변경 사항을 로컬 저장소로 가져옵니다.</w:t>
      </w:r>
    </w:p>
    <w:p w14:paraId="0EC96476" w14:textId="77777777" w:rsidR="0005438B" w:rsidRPr="0005438B" w:rsidRDefault="0005438B" w:rsidP="0005438B">
      <w:pPr>
        <w:numPr>
          <w:ilvl w:val="0"/>
          <w:numId w:val="49"/>
        </w:numPr>
      </w:pPr>
      <w:r w:rsidRPr="0005438B">
        <w:rPr>
          <w:b/>
          <w:bCs/>
        </w:rPr>
        <w:t>소스 제어 옵션 사용:</w:t>
      </w:r>
    </w:p>
    <w:p w14:paraId="5F1FB8AA" w14:textId="77777777" w:rsidR="0005438B" w:rsidRPr="0005438B" w:rsidRDefault="0005438B" w:rsidP="0005438B">
      <w:pPr>
        <w:numPr>
          <w:ilvl w:val="1"/>
          <w:numId w:val="49"/>
        </w:numPr>
      </w:pPr>
      <w:r w:rsidRPr="0005438B">
        <w:t>소스 제어 패널에서, '...' 버튼(더 보기 액션)을 클릭합니다.</w:t>
      </w:r>
    </w:p>
    <w:p w14:paraId="5EFC3BA1" w14:textId="2142EA29" w:rsidR="0005438B" w:rsidRPr="0005438B" w:rsidRDefault="0005438B" w:rsidP="0005438B">
      <w:pPr>
        <w:numPr>
          <w:ilvl w:val="1"/>
          <w:numId w:val="49"/>
        </w:numPr>
      </w:pPr>
      <w:r w:rsidRPr="0005438B">
        <w:t>나타나는 메뉴에서 'Pull '을 선택합니다.</w:t>
      </w:r>
    </w:p>
    <w:p w14:paraId="0D888295" w14:textId="77777777" w:rsidR="0005438B" w:rsidRPr="0005438B" w:rsidRDefault="0005438B" w:rsidP="0005438B">
      <w:pPr>
        <w:numPr>
          <w:ilvl w:val="1"/>
          <w:numId w:val="49"/>
        </w:numPr>
      </w:pPr>
      <w:r w:rsidRPr="0005438B">
        <w:t>원격 저장소와 브랜치를 선택하면 VS Code가 해당 브랜치의 변경 사항을 로컬 저장소로 가져옵니다.</w:t>
      </w:r>
    </w:p>
    <w:p w14:paraId="2873B94D" w14:textId="5AE403BC" w:rsidR="0005438B" w:rsidRDefault="00F55A9C" w:rsidP="009010F6">
      <w:r>
        <w:rPr>
          <w:rFonts w:hint="eastAsia"/>
        </w:rPr>
        <w:t>Vs Code 왼쪽 하단에 동기화된 브랜치 와 상태 정보가 보인다</w:t>
      </w:r>
    </w:p>
    <w:p w14:paraId="038D11B0" w14:textId="7866227E" w:rsidR="00F55A9C" w:rsidRDefault="00F55A9C" w:rsidP="009010F6">
      <w:r w:rsidRPr="00F55A9C">
        <w:drawing>
          <wp:inline distT="0" distB="0" distL="0" distR="0" wp14:anchorId="01463875" wp14:editId="7DF09D91">
            <wp:extent cx="3833192" cy="1280271"/>
            <wp:effectExtent l="0" t="0" r="0" b="0"/>
            <wp:docPr id="175601220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12205" name="그림 1" descr="텍스트, 스크린샷, 폰트, 라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3367" w14:textId="77777777" w:rsidR="00F55A9C" w:rsidRDefault="00F55A9C" w:rsidP="009010F6"/>
    <w:p w14:paraId="39452EE3" w14:textId="77777777" w:rsidR="00F55A9C" w:rsidRDefault="00F55A9C" w:rsidP="009010F6"/>
    <w:p w14:paraId="4CD8C051" w14:textId="77777777" w:rsidR="00F55A9C" w:rsidRPr="0005438B" w:rsidRDefault="00F55A9C" w:rsidP="009010F6">
      <w:pPr>
        <w:rPr>
          <w:rFonts w:hint="eastAsia"/>
        </w:rPr>
      </w:pPr>
    </w:p>
    <w:sectPr w:rsidR="00F55A9C" w:rsidRPr="0005438B" w:rsidSect="0035550E">
      <w:footerReference w:type="default" r:id="rId2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BA2B1" w14:textId="77777777" w:rsidR="0035550E" w:rsidRDefault="0035550E">
      <w:pPr>
        <w:spacing w:line="240" w:lineRule="auto"/>
      </w:pPr>
      <w:r>
        <w:separator/>
      </w:r>
    </w:p>
  </w:endnote>
  <w:endnote w:type="continuationSeparator" w:id="0">
    <w:p w14:paraId="074FA501" w14:textId="77777777" w:rsidR="0035550E" w:rsidRDefault="0035550E">
      <w:pPr>
        <w:spacing w:line="240" w:lineRule="auto"/>
      </w:pPr>
      <w:r>
        <w:continuationSeparator/>
      </w:r>
    </w:p>
  </w:endnote>
  <w:endnote w:type="continuationNotice" w:id="1">
    <w:p w14:paraId="7BAC942E" w14:textId="77777777" w:rsidR="0035550E" w:rsidRDefault="0035550E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hint="eastAsia"/>
      </w:rPr>
      <w:id w:val="-2002186409"/>
      <w:docPartObj>
        <w:docPartGallery w:val="Page Numbers (Bottom of Page)"/>
        <w:docPartUnique/>
      </w:docPartObj>
    </w:sdtPr>
    <w:sdtContent>
      <w:p w14:paraId="39A12C2A" w14:textId="77777777" w:rsidR="005C6D45" w:rsidRPr="00E965A2" w:rsidRDefault="002F25A8">
        <w:pPr>
          <w:pStyle w:val="ab"/>
          <w:jc w:val="right"/>
        </w:pPr>
        <w:r w:rsidRPr="00E965A2">
          <w:rPr>
            <w:rFonts w:hint="eastAsia"/>
            <w:lang w:val="ko-KR" w:bidi="ko-KR"/>
          </w:rPr>
          <w:t xml:space="preserve">페이지 | </w:t>
        </w:r>
        <w:r w:rsidRPr="00E965A2">
          <w:rPr>
            <w:rFonts w:hint="eastAsia"/>
            <w:lang w:val="ko-KR" w:bidi="ko-KR"/>
          </w:rPr>
          <w:fldChar w:fldCharType="begin"/>
        </w:r>
        <w:r w:rsidRPr="00E965A2">
          <w:rPr>
            <w:rFonts w:hint="eastAsia"/>
            <w:lang w:val="ko-KR" w:bidi="ko-KR"/>
          </w:rPr>
          <w:instrText xml:space="preserve"> PAGE   \* MERGEFORMAT </w:instrText>
        </w:r>
        <w:r w:rsidRPr="00E965A2">
          <w:rPr>
            <w:rFonts w:hint="eastAsia"/>
            <w:lang w:val="ko-KR" w:bidi="ko-KR"/>
          </w:rPr>
          <w:fldChar w:fldCharType="separate"/>
        </w:r>
        <w:r w:rsidRPr="00E965A2">
          <w:rPr>
            <w:rFonts w:hint="eastAsia"/>
            <w:noProof/>
            <w:lang w:val="ko-KR" w:bidi="ko-KR"/>
          </w:rPr>
          <w:t>2</w:t>
        </w:r>
        <w:r w:rsidRPr="00E965A2">
          <w:rPr>
            <w:rFonts w:hint="eastAsia"/>
            <w:noProof/>
            <w:lang w:val="ko-KR" w:bidi="ko-KR"/>
          </w:rPr>
          <w:fldChar w:fldCharType="end"/>
        </w:r>
        <w:r w:rsidRPr="00E965A2">
          <w:rPr>
            <w:rFonts w:hint="eastAsia"/>
            <w:lang w:val="ko-KR" w:bidi="ko-KR"/>
          </w:rPr>
          <w:t xml:space="preserve"> </w:t>
        </w:r>
      </w:p>
    </w:sdtContent>
  </w:sdt>
  <w:p w14:paraId="77281016" w14:textId="77777777" w:rsidR="005C6D45" w:rsidRPr="00E965A2" w:rsidRDefault="005C6D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F0949" w14:textId="77777777" w:rsidR="0035550E" w:rsidRDefault="0035550E">
      <w:pPr>
        <w:spacing w:line="240" w:lineRule="auto"/>
      </w:pPr>
      <w:r>
        <w:separator/>
      </w:r>
    </w:p>
  </w:footnote>
  <w:footnote w:type="continuationSeparator" w:id="0">
    <w:p w14:paraId="6F86E39E" w14:textId="77777777" w:rsidR="0035550E" w:rsidRDefault="0035550E">
      <w:pPr>
        <w:spacing w:line="240" w:lineRule="auto"/>
      </w:pPr>
      <w:r>
        <w:continuationSeparator/>
      </w:r>
    </w:p>
  </w:footnote>
  <w:footnote w:type="continuationNotice" w:id="1">
    <w:p w14:paraId="688DA8C4" w14:textId="77777777" w:rsidR="0035550E" w:rsidRDefault="0035550E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56BF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1D4FB0"/>
    <w:multiLevelType w:val="multilevel"/>
    <w:tmpl w:val="B9C0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2B3B3F"/>
    <w:multiLevelType w:val="multilevel"/>
    <w:tmpl w:val="51B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5B4875"/>
    <w:multiLevelType w:val="multilevel"/>
    <w:tmpl w:val="EA1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DF6B5A"/>
    <w:multiLevelType w:val="multilevel"/>
    <w:tmpl w:val="4386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272D1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0D87315"/>
    <w:multiLevelType w:val="hybridMultilevel"/>
    <w:tmpl w:val="934EB7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F316D"/>
    <w:multiLevelType w:val="multilevel"/>
    <w:tmpl w:val="A5D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3C238E"/>
    <w:multiLevelType w:val="multilevel"/>
    <w:tmpl w:val="B08E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0E22C7"/>
    <w:multiLevelType w:val="multilevel"/>
    <w:tmpl w:val="ADA2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73BD0"/>
    <w:multiLevelType w:val="multilevel"/>
    <w:tmpl w:val="B9EA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9F21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1A56C4"/>
    <w:multiLevelType w:val="multilevel"/>
    <w:tmpl w:val="D356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3B7A16"/>
    <w:multiLevelType w:val="multilevel"/>
    <w:tmpl w:val="CBC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44A9C"/>
    <w:multiLevelType w:val="multilevel"/>
    <w:tmpl w:val="2526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1" w15:restartNumberingAfterBreak="0">
    <w:nsid w:val="7BE67496"/>
    <w:multiLevelType w:val="multilevel"/>
    <w:tmpl w:val="026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78558">
    <w:abstractNumId w:val="30"/>
  </w:num>
  <w:num w:numId="2" w16cid:durableId="1481387225">
    <w:abstractNumId w:val="30"/>
    <w:lvlOverride w:ilvl="0">
      <w:startOverride w:val="1"/>
    </w:lvlOverride>
  </w:num>
  <w:num w:numId="3" w16cid:durableId="1853950498">
    <w:abstractNumId w:val="30"/>
  </w:num>
  <w:num w:numId="4" w16cid:durableId="774057012">
    <w:abstractNumId w:val="30"/>
    <w:lvlOverride w:ilvl="0">
      <w:startOverride w:val="1"/>
    </w:lvlOverride>
  </w:num>
  <w:num w:numId="5" w16cid:durableId="1483308697">
    <w:abstractNumId w:val="8"/>
  </w:num>
  <w:num w:numId="6" w16cid:durableId="1780100485">
    <w:abstractNumId w:val="30"/>
    <w:lvlOverride w:ilvl="0">
      <w:startOverride w:val="1"/>
    </w:lvlOverride>
  </w:num>
  <w:num w:numId="7" w16cid:durableId="144503039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5241723">
    <w:abstractNumId w:val="12"/>
  </w:num>
  <w:num w:numId="9" w16cid:durableId="10322645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774657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7290828">
    <w:abstractNumId w:val="7"/>
  </w:num>
  <w:num w:numId="12" w16cid:durableId="1330403977">
    <w:abstractNumId w:val="6"/>
  </w:num>
  <w:num w:numId="13" w16cid:durableId="501285650">
    <w:abstractNumId w:val="5"/>
  </w:num>
  <w:num w:numId="14" w16cid:durableId="2104960114">
    <w:abstractNumId w:val="4"/>
  </w:num>
  <w:num w:numId="15" w16cid:durableId="2001613714">
    <w:abstractNumId w:val="3"/>
  </w:num>
  <w:num w:numId="16" w16cid:durableId="459762430">
    <w:abstractNumId w:val="2"/>
  </w:num>
  <w:num w:numId="17" w16cid:durableId="1995454002">
    <w:abstractNumId w:val="1"/>
  </w:num>
  <w:num w:numId="18" w16cid:durableId="1592277637">
    <w:abstractNumId w:val="0"/>
  </w:num>
  <w:num w:numId="19" w16cid:durableId="1649747547">
    <w:abstractNumId w:val="32"/>
  </w:num>
  <w:num w:numId="20" w16cid:durableId="83497667">
    <w:abstractNumId w:val="9"/>
  </w:num>
  <w:num w:numId="21" w16cid:durableId="182328459">
    <w:abstractNumId w:val="29"/>
  </w:num>
  <w:num w:numId="22" w16cid:durableId="44451862">
    <w:abstractNumId w:val="25"/>
  </w:num>
  <w:num w:numId="23" w16cid:durableId="1228877766">
    <w:abstractNumId w:val="22"/>
  </w:num>
  <w:num w:numId="24" w16cid:durableId="357125013">
    <w:abstractNumId w:val="18"/>
  </w:num>
  <w:num w:numId="25" w16cid:durableId="83067796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549390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295437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4118496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24268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30328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0576747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1051585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01671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3499604">
    <w:abstractNumId w:val="24"/>
  </w:num>
  <w:num w:numId="35" w16cid:durableId="1658730105">
    <w:abstractNumId w:val="16"/>
  </w:num>
  <w:num w:numId="36" w16cid:durableId="270285776">
    <w:abstractNumId w:val="10"/>
  </w:num>
  <w:num w:numId="37" w16cid:durableId="1888645125">
    <w:abstractNumId w:val="17"/>
  </w:num>
  <w:num w:numId="38" w16cid:durableId="1108694062">
    <w:abstractNumId w:val="26"/>
  </w:num>
  <w:num w:numId="39" w16cid:durableId="1992129895">
    <w:abstractNumId w:val="28"/>
  </w:num>
  <w:num w:numId="40" w16cid:durableId="159470894">
    <w:abstractNumId w:val="27"/>
  </w:num>
  <w:num w:numId="41" w16cid:durableId="694307541">
    <w:abstractNumId w:val="31"/>
  </w:num>
  <w:num w:numId="42" w16cid:durableId="1746758025">
    <w:abstractNumId w:val="14"/>
  </w:num>
  <w:num w:numId="43" w16cid:durableId="259920703">
    <w:abstractNumId w:val="11"/>
  </w:num>
  <w:num w:numId="44" w16cid:durableId="2003896076">
    <w:abstractNumId w:val="19"/>
  </w:num>
  <w:num w:numId="45" w16cid:durableId="177356076">
    <w:abstractNumId w:val="20"/>
  </w:num>
  <w:num w:numId="46" w16cid:durableId="1638991421">
    <w:abstractNumId w:val="13"/>
  </w:num>
  <w:num w:numId="47" w16cid:durableId="81612574">
    <w:abstractNumId w:val="23"/>
  </w:num>
  <w:num w:numId="48" w16cid:durableId="497769957">
    <w:abstractNumId w:val="21"/>
  </w:num>
  <w:num w:numId="49" w16cid:durableId="17337702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D6"/>
    <w:rsid w:val="00016748"/>
    <w:rsid w:val="0005438B"/>
    <w:rsid w:val="0006567E"/>
    <w:rsid w:val="000760DB"/>
    <w:rsid w:val="00077C41"/>
    <w:rsid w:val="000A780B"/>
    <w:rsid w:val="000F00E7"/>
    <w:rsid w:val="00146F78"/>
    <w:rsid w:val="0016766E"/>
    <w:rsid w:val="00170063"/>
    <w:rsid w:val="00175643"/>
    <w:rsid w:val="001A319B"/>
    <w:rsid w:val="001A3ECE"/>
    <w:rsid w:val="001B2338"/>
    <w:rsid w:val="001E2601"/>
    <w:rsid w:val="001F379F"/>
    <w:rsid w:val="00205D9D"/>
    <w:rsid w:val="002061A9"/>
    <w:rsid w:val="00217B64"/>
    <w:rsid w:val="00235579"/>
    <w:rsid w:val="00257FAA"/>
    <w:rsid w:val="00263938"/>
    <w:rsid w:val="00270A3E"/>
    <w:rsid w:val="00292A55"/>
    <w:rsid w:val="002B28F8"/>
    <w:rsid w:val="002B6C16"/>
    <w:rsid w:val="002E78EB"/>
    <w:rsid w:val="002F25A8"/>
    <w:rsid w:val="002F7D4A"/>
    <w:rsid w:val="00306FD1"/>
    <w:rsid w:val="00337C18"/>
    <w:rsid w:val="003407A9"/>
    <w:rsid w:val="00340DC9"/>
    <w:rsid w:val="00346BF9"/>
    <w:rsid w:val="00350BD5"/>
    <w:rsid w:val="0035550E"/>
    <w:rsid w:val="00370427"/>
    <w:rsid w:val="003B2D42"/>
    <w:rsid w:val="003B6726"/>
    <w:rsid w:val="00444F02"/>
    <w:rsid w:val="004733D6"/>
    <w:rsid w:val="00490CC6"/>
    <w:rsid w:val="004A70FB"/>
    <w:rsid w:val="004E31B1"/>
    <w:rsid w:val="004F05F9"/>
    <w:rsid w:val="004F79C4"/>
    <w:rsid w:val="00506B73"/>
    <w:rsid w:val="005432F5"/>
    <w:rsid w:val="005509B2"/>
    <w:rsid w:val="005556DB"/>
    <w:rsid w:val="005702A0"/>
    <w:rsid w:val="00580FB0"/>
    <w:rsid w:val="005A1C69"/>
    <w:rsid w:val="005A4D2B"/>
    <w:rsid w:val="005C6D45"/>
    <w:rsid w:val="005D34ED"/>
    <w:rsid w:val="005D4144"/>
    <w:rsid w:val="005D58F7"/>
    <w:rsid w:val="00617D63"/>
    <w:rsid w:val="0062097F"/>
    <w:rsid w:val="00621A34"/>
    <w:rsid w:val="006233C1"/>
    <w:rsid w:val="00625CB7"/>
    <w:rsid w:val="006347E1"/>
    <w:rsid w:val="00643D1A"/>
    <w:rsid w:val="00674588"/>
    <w:rsid w:val="006A7B57"/>
    <w:rsid w:val="006D0862"/>
    <w:rsid w:val="006D44C5"/>
    <w:rsid w:val="006E01E8"/>
    <w:rsid w:val="00713672"/>
    <w:rsid w:val="00717690"/>
    <w:rsid w:val="0073562D"/>
    <w:rsid w:val="007B07DE"/>
    <w:rsid w:val="00805D78"/>
    <w:rsid w:val="00823962"/>
    <w:rsid w:val="008270A2"/>
    <w:rsid w:val="00840461"/>
    <w:rsid w:val="00853F77"/>
    <w:rsid w:val="00885CE1"/>
    <w:rsid w:val="008907FF"/>
    <w:rsid w:val="008A5E11"/>
    <w:rsid w:val="008B696C"/>
    <w:rsid w:val="008B6BEE"/>
    <w:rsid w:val="008E4897"/>
    <w:rsid w:val="008F78D7"/>
    <w:rsid w:val="009010F6"/>
    <w:rsid w:val="00917720"/>
    <w:rsid w:val="009200C1"/>
    <w:rsid w:val="00980085"/>
    <w:rsid w:val="00997127"/>
    <w:rsid w:val="009D216F"/>
    <w:rsid w:val="009D3248"/>
    <w:rsid w:val="009F085C"/>
    <w:rsid w:val="00A20636"/>
    <w:rsid w:val="00A65E8A"/>
    <w:rsid w:val="00A87896"/>
    <w:rsid w:val="00A926E1"/>
    <w:rsid w:val="00AC1EE7"/>
    <w:rsid w:val="00AC316B"/>
    <w:rsid w:val="00B02FE7"/>
    <w:rsid w:val="00B11E2A"/>
    <w:rsid w:val="00B129B1"/>
    <w:rsid w:val="00B131A4"/>
    <w:rsid w:val="00B13537"/>
    <w:rsid w:val="00B248BB"/>
    <w:rsid w:val="00B650C6"/>
    <w:rsid w:val="00B77F28"/>
    <w:rsid w:val="00BA63C2"/>
    <w:rsid w:val="00BC4500"/>
    <w:rsid w:val="00BC6939"/>
    <w:rsid w:val="00BD0BC4"/>
    <w:rsid w:val="00BD6010"/>
    <w:rsid w:val="00BE1875"/>
    <w:rsid w:val="00BE45C8"/>
    <w:rsid w:val="00BF2331"/>
    <w:rsid w:val="00BF7463"/>
    <w:rsid w:val="00C30889"/>
    <w:rsid w:val="00C569B4"/>
    <w:rsid w:val="00C90A2E"/>
    <w:rsid w:val="00CC5861"/>
    <w:rsid w:val="00CF309F"/>
    <w:rsid w:val="00D30B81"/>
    <w:rsid w:val="00D3649E"/>
    <w:rsid w:val="00D371F6"/>
    <w:rsid w:val="00D65327"/>
    <w:rsid w:val="00D91FFD"/>
    <w:rsid w:val="00DA1AD9"/>
    <w:rsid w:val="00DD7DF1"/>
    <w:rsid w:val="00DF0FDA"/>
    <w:rsid w:val="00E142DA"/>
    <w:rsid w:val="00E16F51"/>
    <w:rsid w:val="00E40EA2"/>
    <w:rsid w:val="00E965A2"/>
    <w:rsid w:val="00EA4A61"/>
    <w:rsid w:val="00EB0B6E"/>
    <w:rsid w:val="00EB61E4"/>
    <w:rsid w:val="00EB7B6B"/>
    <w:rsid w:val="00EE70C1"/>
    <w:rsid w:val="00F13967"/>
    <w:rsid w:val="00F169E1"/>
    <w:rsid w:val="00F55A9C"/>
    <w:rsid w:val="00F66FCC"/>
    <w:rsid w:val="00F77B79"/>
    <w:rsid w:val="00F866A8"/>
    <w:rsid w:val="00F86754"/>
    <w:rsid w:val="00F92642"/>
    <w:rsid w:val="00FA3646"/>
    <w:rsid w:val="00FA632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AFD463"/>
  <w15:chartTrackingRefBased/>
  <w15:docId w15:val="{A67541A0-EF28-4264-AEFD-5AEBB6E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46F78"/>
    <w:pPr>
      <w:spacing w:line="216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1"/>
    <w:qFormat/>
    <w:rsid w:val="00E965A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1"/>
    <w:unhideWhenUsed/>
    <w:qFormat/>
    <w:rsid w:val="00E965A2"/>
    <w:pPr>
      <w:keepNext/>
      <w:keepLines/>
      <w:spacing w:before="120"/>
      <w:outlineLvl w:val="1"/>
    </w:pPr>
    <w:rPr>
      <w:rFonts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Char"/>
    <w:uiPriority w:val="1"/>
    <w:unhideWhenUsed/>
    <w:qFormat/>
    <w:rsid w:val="00E965A2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unhideWhenUsed/>
    <w:qFormat/>
    <w:rsid w:val="00146F78"/>
    <w:pPr>
      <w:keepNext/>
      <w:keepLines/>
      <w:spacing w:before="40"/>
      <w:outlineLvl w:val="3"/>
    </w:pPr>
    <w:rPr>
      <w:rFonts w:cstheme="majorBidi"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1"/>
    <w:unhideWhenUsed/>
    <w:qFormat/>
    <w:rsid w:val="00E965A2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E965A2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E965A2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E965A2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E965A2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E965A2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E965A2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E965A2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link w:val="Char0"/>
    <w:uiPriority w:val="10"/>
    <w:qFormat/>
    <w:rsid w:val="00E965A2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1"/>
    <w:uiPriority w:val="1"/>
    <w:qFormat/>
    <w:rsid w:val="00E965A2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1">
    <w:name w:val="제목 Char"/>
    <w:basedOn w:val="a3"/>
    <w:link w:val="a7"/>
    <w:uiPriority w:val="1"/>
    <w:rsid w:val="00E965A2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2"/>
    <w:uiPriority w:val="2"/>
    <w:qFormat/>
    <w:rsid w:val="00E965A2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2">
    <w:name w:val="부제 Char"/>
    <w:basedOn w:val="a3"/>
    <w:link w:val="a8"/>
    <w:uiPriority w:val="2"/>
    <w:rsid w:val="00E965A2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E965A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unhideWhenUsed/>
    <w:rsid w:val="00E965A2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3"/>
    <w:uiPriority w:val="99"/>
    <w:unhideWhenUsed/>
    <w:rsid w:val="00E965A2"/>
    <w:pPr>
      <w:spacing w:line="240" w:lineRule="auto"/>
    </w:pPr>
  </w:style>
  <w:style w:type="character" w:customStyle="1" w:styleId="Char3">
    <w:name w:val="바닥글 Char"/>
    <w:basedOn w:val="a3"/>
    <w:link w:val="ab"/>
    <w:uiPriority w:val="99"/>
    <w:rsid w:val="00E965A2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146F78"/>
    <w:rPr>
      <w:rFonts w:ascii="맑은 고딕" w:eastAsia="맑은 고딕" w:hAnsi="맑은 고딕"/>
      <w:i w:val="0"/>
      <w:iCs/>
      <w:color w:val="2B579A" w:themeColor="accent5"/>
    </w:rPr>
  </w:style>
  <w:style w:type="table" w:styleId="10">
    <w:name w:val="Grid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1"/>
    <w:rsid w:val="00E965A2"/>
    <w:rPr>
      <w:rFonts w:ascii="맑은 고딕" w:eastAsia="맑은 고딕" w:hAnsi="맑은 고딕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E965A2"/>
    <w:pPr>
      <w:numPr>
        <w:numId w:val="5"/>
      </w:numPr>
    </w:pPr>
  </w:style>
  <w:style w:type="paragraph" w:styleId="ad">
    <w:name w:val="Balloon Text"/>
    <w:basedOn w:val="a2"/>
    <w:link w:val="Char4"/>
    <w:uiPriority w:val="99"/>
    <w:semiHidden/>
    <w:unhideWhenUsed/>
    <w:rsid w:val="00E965A2"/>
    <w:pPr>
      <w:spacing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d"/>
    <w:uiPriority w:val="99"/>
    <w:semiHidden/>
    <w:rsid w:val="00E965A2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5"/>
    <w:uiPriority w:val="99"/>
    <w:semiHidden/>
    <w:unhideWhenUsed/>
    <w:rsid w:val="00E965A2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6"/>
    <w:uiPriority w:val="99"/>
    <w:semiHidden/>
    <w:unhideWhenUsed/>
    <w:rsid w:val="00E965A2"/>
    <w:rPr>
      <w:b/>
      <w:bCs/>
    </w:rPr>
  </w:style>
  <w:style w:type="character" w:customStyle="1" w:styleId="Char6">
    <w:name w:val="메모 주제 Char"/>
    <w:basedOn w:val="Char5"/>
    <w:link w:val="af0"/>
    <w:uiPriority w:val="99"/>
    <w:semiHidden/>
    <w:rsid w:val="00E965A2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E965A2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E965A2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E965A2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E965A2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E965A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E965A2"/>
    <w:pPr>
      <w:spacing w:before="240"/>
    </w:pPr>
    <w:rPr>
      <w:noProof/>
    </w:rPr>
  </w:style>
  <w:style w:type="paragraph" w:styleId="af6">
    <w:name w:val="Bibliography"/>
    <w:basedOn w:val="a2"/>
    <w:next w:val="a2"/>
    <w:uiPriority w:val="37"/>
    <w:semiHidden/>
    <w:unhideWhenUsed/>
    <w:rsid w:val="00E965A2"/>
  </w:style>
  <w:style w:type="paragraph" w:styleId="TOC">
    <w:name w:val="TOC Heading"/>
    <w:basedOn w:val="1"/>
    <w:next w:val="a2"/>
    <w:uiPriority w:val="39"/>
    <w:unhideWhenUsed/>
    <w:qFormat/>
    <w:rsid w:val="00E965A2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E965A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7"/>
    <w:uiPriority w:val="99"/>
    <w:semiHidden/>
    <w:unhideWhenUsed/>
    <w:rsid w:val="00E965A2"/>
    <w:pPr>
      <w:spacing w:after="120"/>
    </w:pPr>
  </w:style>
  <w:style w:type="character" w:customStyle="1" w:styleId="Char7">
    <w:name w:val="본문 Char"/>
    <w:basedOn w:val="a3"/>
    <w:link w:val="af8"/>
    <w:uiPriority w:val="99"/>
    <w:semiHidden/>
    <w:rsid w:val="00E965A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E965A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E965A2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E965A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E965A2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8"/>
    <w:uiPriority w:val="99"/>
    <w:semiHidden/>
    <w:unhideWhenUsed/>
    <w:rsid w:val="00E965A2"/>
    <w:pPr>
      <w:spacing w:after="0"/>
      <w:ind w:firstLine="360"/>
    </w:pPr>
  </w:style>
  <w:style w:type="character" w:customStyle="1" w:styleId="Char8">
    <w:name w:val="본문 첫 줄 들여쓰기 Char"/>
    <w:basedOn w:val="Char7"/>
    <w:link w:val="af9"/>
    <w:uiPriority w:val="99"/>
    <w:semiHidden/>
    <w:rsid w:val="00E965A2"/>
    <w:rPr>
      <w:rFonts w:ascii="맑은 고딕" w:eastAsia="맑은 고딕" w:hAnsi="맑은 고딕"/>
    </w:rPr>
  </w:style>
  <w:style w:type="paragraph" w:styleId="afa">
    <w:name w:val="Body Text Indent"/>
    <w:basedOn w:val="a2"/>
    <w:link w:val="Char9"/>
    <w:uiPriority w:val="99"/>
    <w:semiHidden/>
    <w:unhideWhenUsed/>
    <w:rsid w:val="00E965A2"/>
    <w:pPr>
      <w:spacing w:after="120"/>
      <w:ind w:left="360"/>
    </w:pPr>
  </w:style>
  <w:style w:type="character" w:customStyle="1" w:styleId="Char9">
    <w:name w:val="본문 들여쓰기 Char"/>
    <w:basedOn w:val="a3"/>
    <w:link w:val="afa"/>
    <w:uiPriority w:val="99"/>
    <w:semiHidden/>
    <w:rsid w:val="00E965A2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E965A2"/>
    <w:pPr>
      <w:spacing w:after="0"/>
      <w:ind w:firstLine="360"/>
    </w:pPr>
  </w:style>
  <w:style w:type="character" w:customStyle="1" w:styleId="2Char1">
    <w:name w:val="본문 첫 줄 들여쓰기 2 Char"/>
    <w:basedOn w:val="Char9"/>
    <w:link w:val="23"/>
    <w:uiPriority w:val="99"/>
    <w:semiHidden/>
    <w:rsid w:val="00E965A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E965A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E965A2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E965A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E965A2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E965A2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E965A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a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a">
    <w:name w:val="맺음말 Char"/>
    <w:basedOn w:val="a3"/>
    <w:link w:val="afd"/>
    <w:uiPriority w:val="99"/>
    <w:semiHidden/>
    <w:rsid w:val="00E965A2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E965A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b"/>
    <w:uiPriority w:val="99"/>
    <w:semiHidden/>
    <w:unhideWhenUsed/>
    <w:rsid w:val="00E965A2"/>
  </w:style>
  <w:style w:type="character" w:customStyle="1" w:styleId="Charb">
    <w:name w:val="날짜 Char"/>
    <w:basedOn w:val="a3"/>
    <w:link w:val="aff2"/>
    <w:uiPriority w:val="99"/>
    <w:semiHidden/>
    <w:rsid w:val="00E965A2"/>
    <w:rPr>
      <w:rFonts w:ascii="맑은 고딕" w:eastAsia="맑은 고딕" w:hAnsi="맑은 고딕"/>
    </w:rPr>
  </w:style>
  <w:style w:type="paragraph" w:styleId="aff3">
    <w:name w:val="Document Map"/>
    <w:basedOn w:val="a2"/>
    <w:link w:val="Charc"/>
    <w:uiPriority w:val="99"/>
    <w:semiHidden/>
    <w:unhideWhenUsed/>
    <w:rsid w:val="00E965A2"/>
    <w:pPr>
      <w:spacing w:before="0" w:line="240" w:lineRule="auto"/>
    </w:pPr>
    <w:rPr>
      <w:rFonts w:cs="Segoe UI"/>
      <w:szCs w:val="16"/>
    </w:rPr>
  </w:style>
  <w:style w:type="character" w:customStyle="1" w:styleId="Charc">
    <w:name w:val="문서 구조 Char"/>
    <w:basedOn w:val="a3"/>
    <w:link w:val="aff3"/>
    <w:uiPriority w:val="99"/>
    <w:semiHidden/>
    <w:rsid w:val="00E965A2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d"/>
    <w:uiPriority w:val="99"/>
    <w:semiHidden/>
    <w:unhideWhenUsed/>
    <w:rsid w:val="00E965A2"/>
    <w:pPr>
      <w:spacing w:before="0" w:line="240" w:lineRule="auto"/>
    </w:pPr>
  </w:style>
  <w:style w:type="character" w:customStyle="1" w:styleId="Chard">
    <w:name w:val="전자 메일 서명 Char"/>
    <w:basedOn w:val="a3"/>
    <w:link w:val="aff4"/>
    <w:uiPriority w:val="99"/>
    <w:semiHidden/>
    <w:rsid w:val="00E965A2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e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e">
    <w:name w:val="미주 텍스트 Char"/>
    <w:basedOn w:val="a3"/>
    <w:link w:val="aff6"/>
    <w:uiPriority w:val="99"/>
    <w:semiHidden/>
    <w:rsid w:val="00E965A2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E965A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E965A2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E965A2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f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Charf">
    <w:name w:val="각주 텍스트 Char"/>
    <w:basedOn w:val="a3"/>
    <w:link w:val="affa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1"/>
    <w:rsid w:val="00E965A2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1"/>
    <w:rsid w:val="00146F78"/>
    <w:rPr>
      <w:rFonts w:ascii="맑은 고딕" w:eastAsia="맑은 고딕" w:hAnsi="맑은 고딕" w:cstheme="majorBidi"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1"/>
    <w:rsid w:val="00E965A2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1"/>
    <w:semiHidden/>
    <w:rsid w:val="00E965A2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1"/>
    <w:semiHidden/>
    <w:rsid w:val="00E965A2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1"/>
    <w:semiHidden/>
    <w:rsid w:val="00E965A2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E965A2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E965A2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E965A2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E965A2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E965A2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E965A2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E965A2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E965A2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E965A2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E965A2"/>
    <w:rPr>
      <w:rFonts w:cstheme="majorBidi"/>
      <w:b/>
      <w:bCs/>
    </w:rPr>
  </w:style>
  <w:style w:type="paragraph" w:styleId="affc">
    <w:name w:val="Intense Quote"/>
    <w:basedOn w:val="a2"/>
    <w:next w:val="a2"/>
    <w:link w:val="Charf0"/>
    <w:uiPriority w:val="30"/>
    <w:semiHidden/>
    <w:unhideWhenUsed/>
    <w:qFormat/>
    <w:rsid w:val="00E965A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0">
    <w:name w:val="강한 인용 Char"/>
    <w:basedOn w:val="a3"/>
    <w:link w:val="affc"/>
    <w:uiPriority w:val="30"/>
    <w:semiHidden/>
    <w:rsid w:val="00E965A2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E965A2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E965A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E965A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E965A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E965A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E965A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E965A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E965A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E965A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E965A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E965A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E965A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E965A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E965A2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965A2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965A2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965A2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E965A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965A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E965A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965A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965A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E965A2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965A2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965A2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965A2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E965A2"/>
    <w:pPr>
      <w:ind w:left="720"/>
      <w:contextualSpacing/>
    </w:pPr>
  </w:style>
  <w:style w:type="table" w:styleId="12">
    <w:name w:val="List Table 1 Light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E965A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E965A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E965A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E965A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E965A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E965A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E965A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E965A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1"/>
    <w:uiPriority w:val="99"/>
    <w:semiHidden/>
    <w:unhideWhenUsed/>
    <w:rsid w:val="00E965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1">
    <w:name w:val="매크로 텍스트 Char"/>
    <w:basedOn w:val="a3"/>
    <w:link w:val="afff5"/>
    <w:uiPriority w:val="99"/>
    <w:semiHidden/>
    <w:rsid w:val="00E965A2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E965A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E965A2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E965A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2"/>
    <w:uiPriority w:val="99"/>
    <w:semiHidden/>
    <w:unhideWhenUsed/>
    <w:rsid w:val="00E96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2">
    <w:name w:val="메시지 머리글 Char"/>
    <w:basedOn w:val="a3"/>
    <w:link w:val="afff6"/>
    <w:uiPriority w:val="99"/>
    <w:semiHidden/>
    <w:rsid w:val="00E965A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E965A2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E965A2"/>
    <w:pPr>
      <w:ind w:left="720"/>
    </w:pPr>
  </w:style>
  <w:style w:type="paragraph" w:styleId="afff9">
    <w:name w:val="Note Heading"/>
    <w:basedOn w:val="a2"/>
    <w:next w:val="a2"/>
    <w:link w:val="Charf3"/>
    <w:uiPriority w:val="99"/>
    <w:semiHidden/>
    <w:unhideWhenUsed/>
    <w:rsid w:val="00E965A2"/>
    <w:pPr>
      <w:spacing w:before="0" w:line="240" w:lineRule="auto"/>
    </w:pPr>
  </w:style>
  <w:style w:type="character" w:customStyle="1" w:styleId="Charf3">
    <w:name w:val="각주/미주 머리글 Char"/>
    <w:basedOn w:val="a3"/>
    <w:link w:val="afff9"/>
    <w:uiPriority w:val="99"/>
    <w:semiHidden/>
    <w:rsid w:val="00E965A2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E965A2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E965A2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E965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965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4"/>
    <w:uiPriority w:val="99"/>
    <w:semiHidden/>
    <w:unhideWhenUsed/>
    <w:rsid w:val="00E965A2"/>
    <w:pPr>
      <w:spacing w:before="0" w:line="240" w:lineRule="auto"/>
    </w:pPr>
    <w:rPr>
      <w:szCs w:val="21"/>
    </w:rPr>
  </w:style>
  <w:style w:type="character" w:customStyle="1" w:styleId="Charf4">
    <w:name w:val="글자만 Char"/>
    <w:basedOn w:val="a3"/>
    <w:link w:val="afffc"/>
    <w:uiPriority w:val="99"/>
    <w:semiHidden/>
    <w:rsid w:val="00E965A2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5"/>
    <w:uiPriority w:val="29"/>
    <w:semiHidden/>
    <w:unhideWhenUsed/>
    <w:qFormat/>
    <w:rsid w:val="00E965A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3"/>
    <w:link w:val="afffd"/>
    <w:uiPriority w:val="29"/>
    <w:semiHidden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6"/>
    <w:uiPriority w:val="99"/>
    <w:semiHidden/>
    <w:unhideWhenUsed/>
    <w:rsid w:val="00E965A2"/>
  </w:style>
  <w:style w:type="character" w:customStyle="1" w:styleId="Charf6">
    <w:name w:val="인사말 Char"/>
    <w:basedOn w:val="a3"/>
    <w:link w:val="afffe"/>
    <w:uiPriority w:val="99"/>
    <w:semiHidden/>
    <w:rsid w:val="00E965A2"/>
    <w:rPr>
      <w:rFonts w:ascii="맑은 고딕" w:eastAsia="맑은 고딕" w:hAnsi="맑은 고딕"/>
    </w:rPr>
  </w:style>
  <w:style w:type="paragraph" w:styleId="affff">
    <w:name w:val="Signature"/>
    <w:basedOn w:val="a2"/>
    <w:link w:val="Charf7"/>
    <w:uiPriority w:val="99"/>
    <w:semiHidden/>
    <w:unhideWhenUsed/>
    <w:rsid w:val="00E965A2"/>
    <w:pPr>
      <w:spacing w:before="0" w:line="240" w:lineRule="auto"/>
      <w:ind w:left="4320"/>
    </w:pPr>
  </w:style>
  <w:style w:type="character" w:customStyle="1" w:styleId="Charf7">
    <w:name w:val="서명 Char"/>
    <w:basedOn w:val="a3"/>
    <w:link w:val="affff"/>
    <w:uiPriority w:val="99"/>
    <w:semiHidden/>
    <w:rsid w:val="00E965A2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E965A2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E965A2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E965A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E965A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E965A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E965A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E965A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E965A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E965A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E965A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E965A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965A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965A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E965A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E965A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E965A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E965A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E965A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E965A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E965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E965A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E965A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E965A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E965A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E965A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E965A2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E965A2"/>
  </w:style>
  <w:style w:type="table" w:styleId="affff7">
    <w:name w:val="Table Professional"/>
    <w:basedOn w:val="a4"/>
    <w:uiPriority w:val="99"/>
    <w:semiHidden/>
    <w:unhideWhenUsed/>
    <w:rsid w:val="00E965A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E965A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E965A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965A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E965A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E965A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E96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E965A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E965A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E965A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E965A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unhideWhenUsed/>
    <w:rsid w:val="00E965A2"/>
    <w:pPr>
      <w:spacing w:after="100"/>
    </w:pPr>
    <w:rPr>
      <w:noProof/>
    </w:rPr>
  </w:style>
  <w:style w:type="paragraph" w:styleId="2f6">
    <w:name w:val="toc 2"/>
    <w:basedOn w:val="a2"/>
    <w:next w:val="a2"/>
    <w:autoRedefine/>
    <w:uiPriority w:val="39"/>
    <w:unhideWhenUsed/>
    <w:rsid w:val="00E965A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E965A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E965A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E965A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E965A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E965A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E965A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E965A2"/>
    <w:pPr>
      <w:spacing w:after="100"/>
      <w:ind w:left="1760"/>
    </w:pPr>
  </w:style>
  <w:style w:type="character" w:styleId="affffa">
    <w:name w:val="Unresolved Mention"/>
    <w:basedOn w:val="a3"/>
    <w:uiPriority w:val="99"/>
    <w:unhideWhenUsed/>
    <w:rsid w:val="00E965A2"/>
    <w:rPr>
      <w:rFonts w:ascii="맑은 고딕" w:eastAsia="맑은 고딕" w:hAnsi="맑은 고딕"/>
      <w:color w:val="605E5C"/>
      <w:shd w:val="clear" w:color="auto" w:fill="E1DFDD"/>
    </w:rPr>
  </w:style>
  <w:style w:type="character" w:styleId="affffb">
    <w:name w:val="Mention"/>
    <w:basedOn w:val="a3"/>
    <w:uiPriority w:val="99"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paragraph" w:styleId="affffc">
    <w:name w:val="Revision"/>
    <w:hidden/>
    <w:uiPriority w:val="99"/>
    <w:semiHidden/>
    <w:rsid w:val="00E965A2"/>
    <w:pPr>
      <w:spacing w:before="0" w:line="240" w:lineRule="auto"/>
    </w:pPr>
  </w:style>
  <w:style w:type="paragraph" w:customStyle="1" w:styleId="affffd">
    <w:name w:val="표준 문안을 사용해 보세요."/>
    <w:basedOn w:val="a2"/>
    <w:rsid w:val="00E965A2"/>
    <w:pPr>
      <w:ind w:left="720" w:right="720"/>
    </w:pPr>
    <w:rPr>
      <w:i/>
      <w:color w:val="595959" w:themeColor="text1" w:themeTint="A6"/>
    </w:rPr>
  </w:style>
  <w:style w:type="paragraph" w:customStyle="1" w:styleId="affffe">
    <w:name w:val="인용문 강조"/>
    <w:basedOn w:val="a2"/>
    <w:next w:val="a2"/>
    <w:link w:val="afffff"/>
    <w:qFormat/>
    <w:rsid w:val="00146F78"/>
    <w:rPr>
      <w:color w:val="3B3838" w:themeColor="background2" w:themeShade="40"/>
    </w:rPr>
  </w:style>
  <w:style w:type="character" w:customStyle="1" w:styleId="Char0">
    <w:name w:val="번호 매기기 Char"/>
    <w:basedOn w:val="a3"/>
    <w:link w:val="a1"/>
    <w:uiPriority w:val="10"/>
    <w:rsid w:val="00E965A2"/>
    <w:rPr>
      <w:rFonts w:ascii="맑은 고딕" w:eastAsia="맑은 고딕" w:hAnsi="맑은 고딕"/>
      <w:color w:val="3B3838" w:themeColor="background2" w:themeShade="40"/>
    </w:rPr>
  </w:style>
  <w:style w:type="character" w:customStyle="1" w:styleId="afffff">
    <w:name w:val="인용문 강조 문자"/>
    <w:basedOn w:val="Char0"/>
    <w:link w:val="affffe"/>
    <w:rsid w:val="00146F78"/>
    <w:rPr>
      <w:rFonts w:ascii="맑은 고딕" w:eastAsia="맑은 고딕" w:hAnsi="맑은 고딕"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E965A2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E965A2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E965A2"/>
    <w:pPr>
      <w:numPr>
        <w:numId w:val="36"/>
      </w:numPr>
    </w:pPr>
  </w:style>
  <w:style w:type="character" w:styleId="afffff0">
    <w:name w:val="Hashtag"/>
    <w:basedOn w:val="a3"/>
    <w:uiPriority w:val="99"/>
    <w:semiHidden/>
    <w:unhideWhenUsed/>
    <w:rsid w:val="00E965A2"/>
    <w:rPr>
      <w:rFonts w:ascii="맑은 고딕" w:eastAsia="맑은 고딕" w:hAnsi="맑은 고딕"/>
      <w:color w:val="2B579A"/>
      <w:shd w:val="clear" w:color="auto" w:fill="E1DFDD"/>
    </w:rPr>
  </w:style>
  <w:style w:type="character" w:styleId="afffff1">
    <w:name w:val="Smart Hyperlink"/>
    <w:basedOn w:val="a3"/>
    <w:uiPriority w:val="99"/>
    <w:semiHidden/>
    <w:unhideWhenUsed/>
    <w:rsid w:val="00E965A2"/>
    <w:rPr>
      <w:rFonts w:ascii="맑은 고딕" w:eastAsia="맑은 고딕" w:hAnsi="맑은 고딕"/>
      <w:u w:val="dotted"/>
    </w:rPr>
  </w:style>
  <w:style w:type="character" w:customStyle="1" w:styleId="hljs-builtin">
    <w:name w:val="hljs-built_in"/>
    <w:basedOn w:val="a3"/>
    <w:rsid w:val="00A20636"/>
  </w:style>
  <w:style w:type="character" w:customStyle="1" w:styleId="hljs-string">
    <w:name w:val="hljs-string"/>
    <w:basedOn w:val="a3"/>
    <w:rsid w:val="00B2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7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515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920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848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018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751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22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65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026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866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07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53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166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2855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9117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3975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0150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194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92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08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60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MoonSongAi/PjtCCC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github.com/MoonSongAi/PjtCCC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B30CA796-393D-42E7-B4E6-94465C44FA45%7d\%7b79E6E8C9-FE66-4414-A0B0-C5309DCE76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C8E3-4064-462A-9551-D1E1C2AD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{79E6E8C9-FE66-4414-A0B0-C5309DCE76C8}tf45325165_win32.dotx</Template>
  <TotalTime>204</TotalTime>
  <Pages>8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doha yoon</cp:lastModifiedBy>
  <cp:revision>14</cp:revision>
  <dcterms:created xsi:type="dcterms:W3CDTF">2024-03-26T07:31:00Z</dcterms:created>
  <dcterms:modified xsi:type="dcterms:W3CDTF">2024-03-27T03:11:00Z</dcterms:modified>
</cp:coreProperties>
</file>